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088D" w14:textId="77777777" w:rsidR="00F93D79" w:rsidRPr="002F76DA" w:rsidRDefault="004F4B9C" w:rsidP="003603AA">
      <w:pPr>
        <w:pStyle w:val="Titolo1"/>
      </w:pPr>
      <w:r>
        <w:t>Analisi</w:t>
      </w:r>
    </w:p>
    <w:p w14:paraId="35BAE16A" w14:textId="77777777" w:rsidR="004F4B9C" w:rsidRDefault="004F4B9C" w:rsidP="004F4B9C">
      <w:r>
        <w:t xml:space="preserve">Il sistema informativo prevede la registrazione di ticket e report, si presume in formato cartaceo. </w:t>
      </w:r>
    </w:p>
    <w:p w14:paraId="5D667154" w14:textId="77777777" w:rsidR="004F4B9C" w:rsidRDefault="004F4B9C" w:rsidP="004F4B9C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14:paraId="3E168AD8" w14:textId="77777777" w:rsidR="004F4B9C" w:rsidRPr="007E267F" w:rsidRDefault="004F4B9C" w:rsidP="004F4B9C">
      <w:r>
        <w:t>Tutti i documenti dovrebbero essere quindi conservati in un archivio.</w:t>
      </w:r>
    </w:p>
    <w:p w14:paraId="01D94675" w14:textId="77777777" w:rsidR="004F4B9C" w:rsidRDefault="004F4B9C" w:rsidP="004F4B9C">
      <w:r>
        <w:t>Il sistema informatico deve raccogliere i seguenti dati:</w:t>
      </w:r>
    </w:p>
    <w:p w14:paraId="07709CA5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clienti, che si registreranno al sistema ed invieranno richieste di assistenza.</w:t>
      </w:r>
    </w:p>
    <w:p w14:paraId="06362AE2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ticket, che rappresentano le richieste di assistenza dei clienti.</w:t>
      </w:r>
    </w:p>
    <w:p w14:paraId="6717C867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dipendenti, che dovranno svolgere i compiti assegnati.</w:t>
      </w:r>
    </w:p>
    <w:p w14:paraId="166FFDBA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report, che verranno rilasciati dai dipendenti e descriveranno la situazione del lavoro attuale.</w:t>
      </w:r>
    </w:p>
    <w:p w14:paraId="61658124" w14:textId="77777777" w:rsidR="004F4B9C" w:rsidRDefault="004F4B9C" w:rsidP="004F4B9C">
      <w:r>
        <w:t>Per il sistema si utilizzerà un database relazionale, considerando che:</w:t>
      </w:r>
    </w:p>
    <w:p w14:paraId="0E18213E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Un cliente può richiedere più interventi di assistenza e quindi aprire più ticket, mentre ad ogni dipendente possono essere assegnati più compiti.</w:t>
      </w:r>
    </w:p>
    <w:p w14:paraId="4EBFEEDC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Per ogni compito, rappresentato da un ticket, vengono pubblicati uno o più report</w:t>
      </w:r>
    </w:p>
    <w:p w14:paraId="343B55A0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Ogni report rappresenta un intervento ad opera di un dipendente.</w:t>
      </w:r>
    </w:p>
    <w:p w14:paraId="63509D96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 xml:space="preserve"> Ogni report dovrà essere convalidato dal cliente richiedente.</w:t>
      </w:r>
    </w:p>
    <w:p w14:paraId="26BA61C1" w14:textId="77777777" w:rsidR="004F4B9C" w:rsidRDefault="004F4B9C" w:rsidP="004F4B9C">
      <w:r>
        <w:t xml:space="preserve">Per questioni di sicurezza, sistema dovrà memorizzare i dati delle utenze di dipendenti e clienti separatamente rispetto a quelli degli effettivi utenti. </w:t>
      </w:r>
    </w:p>
    <w:p w14:paraId="5744EFEB" w14:textId="19370218" w:rsidR="004F4B9C" w:rsidRDefault="004F4B9C" w:rsidP="004F4B9C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14:paraId="6E58097D" w14:textId="781D4F55" w:rsidR="00A964F2" w:rsidRDefault="00A964F2" w:rsidP="00A964F2">
      <w:r>
        <w:t xml:space="preserve">Bisogna tenere a mente che un cliente può aprire un ticket solo se è registrato e che un qualsiasi lavoro relativo ad un ticket può essere assegnato solo ad un dipendente competente in materia. </w:t>
      </w:r>
    </w:p>
    <w:p w14:paraId="0AB4FD2A" w14:textId="77777777" w:rsidR="004F4B9C" w:rsidRDefault="004F4B9C" w:rsidP="004F4B9C">
      <w:r>
        <w:t xml:space="preserve">Il nuovo sistema sarà dotato di un’architettura </w:t>
      </w:r>
      <w:proofErr w:type="spellStart"/>
      <w:r>
        <w:t>client-server</w:t>
      </w:r>
      <w:proofErr w:type="spellEnd"/>
      <w:r>
        <w:t xml:space="preserve">. </w:t>
      </w:r>
    </w:p>
    <w:p w14:paraId="5C60F239" w14:textId="77777777" w:rsidR="004F4B9C" w:rsidRDefault="004F4B9C" w:rsidP="004F4B9C">
      <w:r>
        <w:t xml:space="preserve">Le richieste del client seguiranno il protocollo </w:t>
      </w:r>
      <w:proofErr w:type="spellStart"/>
      <w:r>
        <w:t>https</w:t>
      </w:r>
      <w:proofErr w:type="spellEnd"/>
      <w:r>
        <w:t xml:space="preserve"> e il sistema di trasmissione REST. </w:t>
      </w:r>
    </w:p>
    <w:p w14:paraId="7A4A3C68" w14:textId="77777777" w:rsidR="00066F40" w:rsidRDefault="00066F40" w:rsidP="004F4B9C"/>
    <w:p w14:paraId="0E3956DE" w14:textId="4ACECAE3" w:rsidR="004F4B9C" w:rsidRDefault="004F4B9C" w:rsidP="004F4B9C">
      <w:r>
        <w:t xml:space="preserve">Le visualizzazioni dei dati verranno effettuate tramite il metodo GET, gli inserimenti tramite il metodo POST, le modifiche tramite il metodo PUT e le cancellazioni tramite il metodo DELETE. </w:t>
      </w:r>
    </w:p>
    <w:p w14:paraId="48C6342D" w14:textId="77777777" w:rsidR="004F4B9C" w:rsidRDefault="004F4B9C" w:rsidP="004F4B9C">
      <w:r>
        <w:t xml:space="preserve">Gli strumenti progettuali utilizzati saranno lo schema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e lo schema logico relazionale.</w:t>
      </w:r>
    </w:p>
    <w:p w14:paraId="76CC7EA8" w14:textId="77777777" w:rsidR="00A3095A" w:rsidRPr="004F4B9C" w:rsidRDefault="004F4B9C" w:rsidP="004F4B9C">
      <w:pPr>
        <w:rPr>
          <w:u w:val="single"/>
        </w:rPr>
      </w:pPr>
      <w:r>
        <w:t>Per la realizzazione del programma si farà utilizzo di tecnologie web.</w:t>
      </w:r>
    </w:p>
    <w:p w14:paraId="1E23EAD8" w14:textId="77777777" w:rsidR="009F55D5" w:rsidRDefault="009F55D5" w:rsidP="005F25B0"/>
    <w:p w14:paraId="62F52507" w14:textId="77777777" w:rsidR="009F55D5" w:rsidRPr="009F55D5" w:rsidRDefault="009F55D5" w:rsidP="009F55D5"/>
    <w:p w14:paraId="719A5F19" w14:textId="77777777" w:rsidR="009F55D5" w:rsidRPr="009F55D5" w:rsidRDefault="009F55D5" w:rsidP="009F55D5"/>
    <w:p w14:paraId="4A3F2EF4" w14:textId="77777777" w:rsidR="009F55D5" w:rsidRPr="009F55D5" w:rsidRDefault="009F55D5" w:rsidP="009F55D5"/>
    <w:p w14:paraId="74F91DA1" w14:textId="77777777" w:rsidR="009728E0" w:rsidRDefault="009728E0" w:rsidP="004F4B9C">
      <w:pPr>
        <w:ind w:left="0"/>
      </w:pPr>
    </w:p>
    <w:p w14:paraId="13F2A546" w14:textId="77777777" w:rsidR="009728E0" w:rsidRPr="009728E0" w:rsidRDefault="009728E0" w:rsidP="009728E0">
      <w:pPr>
        <w:pStyle w:val="LuogoDataOra"/>
        <w:framePr w:wrap="around"/>
      </w:pPr>
    </w:p>
    <w:p w14:paraId="5EBB249A" w14:textId="77777777" w:rsidR="009728E0" w:rsidRPr="009728E0" w:rsidRDefault="009728E0" w:rsidP="009728E0">
      <w:pPr>
        <w:pStyle w:val="LuogoDataOra"/>
        <w:framePr w:wrap="around"/>
      </w:pPr>
    </w:p>
    <w:p w14:paraId="4C780E4C" w14:textId="77777777" w:rsidR="009728E0" w:rsidRPr="009728E0" w:rsidRDefault="009728E0" w:rsidP="009728E0">
      <w:pPr>
        <w:pStyle w:val="LuogoDataOra"/>
        <w:framePr w:wrap="around"/>
      </w:pPr>
    </w:p>
    <w:p w14:paraId="34C95818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95491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92" w:right="1080" w:bottom="720" w:left="1080" w:header="144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7DEDE" w14:textId="77777777" w:rsidR="00094689" w:rsidRDefault="00094689" w:rsidP="001E7D29">
      <w:pPr>
        <w:spacing w:after="0" w:line="240" w:lineRule="auto"/>
      </w:pPr>
      <w:r>
        <w:separator/>
      </w:r>
    </w:p>
  </w:endnote>
  <w:endnote w:type="continuationSeparator" w:id="0">
    <w:p w14:paraId="6C938707" w14:textId="77777777" w:rsidR="00094689" w:rsidRDefault="0009468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4088B081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FF0000"/>
              <w:u w:val="single"/>
            </w:rPr>
            <w:id w:val="1197341698"/>
            <w:lock w:val="contentLocked"/>
            <w:placeholder>
              <w:docPart w:val="DefaultPlaceholder_-1854013440"/>
            </w:placeholder>
            <w:group/>
          </w:sdtPr>
          <w:sdtContent>
            <w:sdt>
              <w:sdtPr>
                <w:rPr>
                  <w:caps/>
                </w:rPr>
                <w:alias w:val="Autore"/>
                <w:tag w:val=""/>
                <w:id w:val="-1197697140"/>
                <w:placeholder>
                  <w:docPart w:val="6C616BD0D0B144D983EB6F13AA8B160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 w14:paraId="33D6F7D2" w14:textId="48318D7C" w:rsidR="00E876CA" w:rsidRDefault="004923A7">
                  <w:pPr>
                    <w:pStyle w:val="Intestazione"/>
                    <w:jc w:val="right"/>
                    <w:rPr>
                      <w:caps/>
                      <w:color w:val="000000" w:themeColor="text1"/>
                    </w:rPr>
                  </w:pPr>
                  <w:r w:rsidRPr="007063F0">
                    <w:rPr>
                      <w:caps/>
                    </w:rPr>
                    <w:t>Revisione 2</w:t>
                  </w:r>
                </w:p>
              </w:sdtContent>
            </w:sdt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8EE142C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E81A81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045777F3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066A7A" w14:textId="06DAD48C" w:rsidR="009F55D5" w:rsidRDefault="004923A7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142FAEF4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AA14653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399C6" w14:textId="77777777" w:rsidR="00094689" w:rsidRDefault="00094689" w:rsidP="001E7D29">
      <w:pPr>
        <w:spacing w:after="0" w:line="240" w:lineRule="auto"/>
      </w:pPr>
      <w:r>
        <w:separator/>
      </w:r>
    </w:p>
  </w:footnote>
  <w:footnote w:type="continuationSeparator" w:id="0">
    <w:p w14:paraId="3DB72466" w14:textId="77777777" w:rsidR="00094689" w:rsidRDefault="0009468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E14D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4068AD7D" wp14:editId="0AD476A5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B8E6E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0573FF83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4E1DE722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8AD7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5A5B8E6E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0573FF83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4E1DE722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3D85071" wp14:editId="6C92B0E0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B0663EE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D85071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5B0663EE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5D243C62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298798F" wp14:editId="3E7C4A47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1580AEFD" w14:textId="77777777" w:rsidTr="009F55D5">
      <w:tc>
        <w:tcPr>
          <w:tcW w:w="7183" w:type="dxa"/>
        </w:tcPr>
        <w:p w14:paraId="3DA46253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13A4BC7" wp14:editId="7479DDCB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F6A0E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21D471C8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6E1DBF33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3A4BC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3E3F6A0E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21D471C8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6E1DBF33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665CE9C2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4C5EEE3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23EA00C" wp14:editId="378EA40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379F2C" wp14:editId="4EE24AC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B7E83C9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379F2C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6B7E83C9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1EB2"/>
    <w:rsid w:val="00057671"/>
    <w:rsid w:val="000655A1"/>
    <w:rsid w:val="00066F40"/>
    <w:rsid w:val="0006764B"/>
    <w:rsid w:val="00072DA5"/>
    <w:rsid w:val="00084752"/>
    <w:rsid w:val="00086540"/>
    <w:rsid w:val="00094689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D158F"/>
    <w:rsid w:val="001E7D29"/>
    <w:rsid w:val="00222713"/>
    <w:rsid w:val="0022366B"/>
    <w:rsid w:val="002404F5"/>
    <w:rsid w:val="00270F19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62F19"/>
    <w:rsid w:val="00394EF4"/>
    <w:rsid w:val="003A1CB3"/>
    <w:rsid w:val="003D13F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23A7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36B89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063F0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2CA1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B16F7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491C"/>
    <w:rsid w:val="00955A78"/>
    <w:rsid w:val="009728E0"/>
    <w:rsid w:val="009921B8"/>
    <w:rsid w:val="009C57B2"/>
    <w:rsid w:val="009D4984"/>
    <w:rsid w:val="009D6901"/>
    <w:rsid w:val="009F4E19"/>
    <w:rsid w:val="009F55D5"/>
    <w:rsid w:val="00A07662"/>
    <w:rsid w:val="00A1006B"/>
    <w:rsid w:val="00A21B71"/>
    <w:rsid w:val="00A23770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964F2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55387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E5236"/>
    <w:rsid w:val="00DF2868"/>
    <w:rsid w:val="00E3610A"/>
    <w:rsid w:val="00E557A0"/>
    <w:rsid w:val="00E876CA"/>
    <w:rsid w:val="00E907BC"/>
    <w:rsid w:val="00EF6435"/>
    <w:rsid w:val="00F10F6B"/>
    <w:rsid w:val="00F23697"/>
    <w:rsid w:val="00F36BB7"/>
    <w:rsid w:val="00F46C60"/>
    <w:rsid w:val="00F84986"/>
    <w:rsid w:val="00F87EAA"/>
    <w:rsid w:val="00F92B25"/>
    <w:rsid w:val="00F93D79"/>
    <w:rsid w:val="00FA19E8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911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E21037" w:rsidP="00E21037">
          <w:pPr>
            <w:pStyle w:val="F4D4C172A484425F95698F5512A651A62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E21037" w:rsidP="00E21037">
          <w:pPr>
            <w:pStyle w:val="6C616BD0D0B144D983EB6F13AA8B160A2"/>
          </w:pPr>
          <w:r>
            <w:rPr>
              <w:caps/>
              <w:color w:val="FF0000"/>
              <w:u w:val="single"/>
            </w:rPr>
            <w:t>Revisione 2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747B0E-9D0B-4AFB-B407-3666B95D4D4E}"/>
      </w:docPartPr>
      <w:docPartBody>
        <w:p w:rsidR="00000000" w:rsidRDefault="00E21037">
          <w:r w:rsidRPr="003E47DA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C2079"/>
    <w:rsid w:val="0023543B"/>
    <w:rsid w:val="005815DE"/>
    <w:rsid w:val="00621035"/>
    <w:rsid w:val="00691CB6"/>
    <w:rsid w:val="0073137B"/>
    <w:rsid w:val="008B2001"/>
    <w:rsid w:val="00983338"/>
    <w:rsid w:val="009D6276"/>
    <w:rsid w:val="00D1328C"/>
    <w:rsid w:val="00E2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  <w:style w:type="character" w:styleId="Testosegnaposto">
    <w:name w:val="Placeholder Text"/>
    <w:basedOn w:val="Carpredefinitoparagrafo"/>
    <w:uiPriority w:val="99"/>
    <w:semiHidden/>
    <w:rsid w:val="00E21037"/>
    <w:rPr>
      <w:rFonts w:ascii="Times New Roman" w:hAnsi="Times New Roman" w:cs="Times New Roman"/>
      <w:color w:val="595959" w:themeColor="text1" w:themeTint="A6"/>
    </w:rPr>
  </w:style>
  <w:style w:type="paragraph" w:customStyle="1" w:styleId="6C616BD0D0B144D983EB6F13AA8B160A1">
    <w:name w:val="6C616BD0D0B144D983EB6F13AA8B160A1"/>
    <w:rsid w:val="00E21037"/>
    <w:pPr>
      <w:spacing w:after="0" w:line="240" w:lineRule="auto"/>
    </w:pPr>
    <w:rPr>
      <w:rFonts w:eastAsia="Times New Roman" w:cs="Times New Roman"/>
      <w:sz w:val="16"/>
      <w:szCs w:val="24"/>
      <w:lang w:eastAsia="en-US"/>
    </w:rPr>
  </w:style>
  <w:style w:type="paragraph" w:customStyle="1" w:styleId="F4D4C172A484425F95698F5512A651A61">
    <w:name w:val="F4D4C172A484425F95698F5512A651A61"/>
    <w:rsid w:val="00E21037"/>
    <w:pPr>
      <w:spacing w:after="0" w:line="240" w:lineRule="auto"/>
    </w:pPr>
    <w:rPr>
      <w:rFonts w:eastAsia="Times New Roman" w:cs="Times New Roman"/>
      <w:sz w:val="16"/>
      <w:szCs w:val="24"/>
      <w:lang w:eastAsia="en-US"/>
    </w:rPr>
  </w:style>
  <w:style w:type="paragraph" w:customStyle="1" w:styleId="6C616BD0D0B144D983EB6F13AA8B160A2">
    <w:name w:val="6C616BD0D0B144D983EB6F13AA8B160A2"/>
    <w:rsid w:val="00E21037"/>
    <w:pPr>
      <w:spacing w:after="0" w:line="240" w:lineRule="auto"/>
    </w:pPr>
    <w:rPr>
      <w:rFonts w:eastAsia="Times New Roman" w:cs="Times New Roman"/>
      <w:sz w:val="16"/>
      <w:szCs w:val="24"/>
      <w:lang w:eastAsia="en-US"/>
    </w:rPr>
  </w:style>
  <w:style w:type="paragraph" w:customStyle="1" w:styleId="F4D4C172A484425F95698F5512A651A62">
    <w:name w:val="F4D4C172A484425F95698F5512A651A62"/>
    <w:rsid w:val="00E21037"/>
    <w:pPr>
      <w:spacing w:after="0" w:line="240" w:lineRule="auto"/>
    </w:pPr>
    <w:rPr>
      <w:rFonts w:eastAsia="Times New Roman" w:cs="Times New Roman"/>
      <w:sz w:val="16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3F8AD2-F314-4E26-A456-0BC406E3E0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