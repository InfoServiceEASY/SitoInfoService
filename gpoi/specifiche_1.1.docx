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7D6" w14:textId="77777777" w:rsidR="00F93D79" w:rsidRPr="002F76DA" w:rsidRDefault="00FA1A6C" w:rsidP="003603AA">
      <w:pPr>
        <w:pStyle w:val="Titolo1"/>
      </w:pPr>
      <w:r>
        <w:t>Documento specifiche</w:t>
      </w:r>
    </w:p>
    <w:p w14:paraId="75DFDBC0" w14:textId="77777777"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14:paraId="27FE3AE1" w14:textId="77777777"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14:paraId="5F259364" w14:textId="77777777" w:rsidR="00694135" w:rsidRDefault="00694135" w:rsidP="00694135">
      <w:r>
        <w:t>Si vuole inoltre permettere ai dipendenti di compilare la scheda dell’attività svolta.</w:t>
      </w:r>
    </w:p>
    <w:p w14:paraId="3F94525F" w14:textId="77777777" w:rsidR="00110BBD" w:rsidRPr="002F76DA" w:rsidRDefault="00694135" w:rsidP="00110BBD">
      <w:pPr>
        <w:pStyle w:val="Numeroelenco"/>
      </w:pPr>
      <w:r>
        <w:rPr>
          <w:rFonts w:eastAsiaTheme="majorEastAsia"/>
        </w:rPr>
        <w:t>Funzionalità</w:t>
      </w:r>
    </w:p>
    <w:p w14:paraId="3828E7B2" w14:textId="77777777"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14:paraId="144D61B2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14:paraId="77A9AED2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</w:p>
    <w:p w14:paraId="43A4A13B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</w:p>
    <w:p w14:paraId="1DCA207D" w14:textId="77777777" w:rsidR="00694135" w:rsidRDefault="00694135" w:rsidP="00694135">
      <w:r>
        <w:t>I</w:t>
      </w:r>
      <w:r w:rsidRPr="00F505DB">
        <w:t>mplementare un servizio di login, per dipendenti e clienti.</w:t>
      </w:r>
    </w:p>
    <w:p w14:paraId="6E4D1CE5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14:paraId="1F5A73F4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 propri dati e il problema in questione</w:t>
      </w:r>
    </w:p>
    <w:p w14:paraId="6C1F2DBB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</w:p>
    <w:p w14:paraId="032A53D3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</w:p>
    <w:p w14:paraId="09DE86EB" w14:textId="77777777" w:rsidR="00694135" w:rsidRPr="008620F8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</w:p>
    <w:p w14:paraId="38EAA0DE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</w:p>
    <w:p w14:paraId="1C2A37AA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14:paraId="1AA622D7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</w:p>
    <w:p w14:paraId="729360C7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 xml:space="preserve">Riepilogo attività da svolgere </w:t>
      </w:r>
    </w:p>
    <w:p w14:paraId="1AF4A7DC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</w:p>
    <w:p w14:paraId="36D85640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terminata.</w:t>
      </w:r>
    </w:p>
    <w:p w14:paraId="247198FD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admin (dipendenti amministratori):</w:t>
      </w:r>
    </w:p>
    <w:p w14:paraId="3506DD2E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svolte dai dipendenti e possibilità di filtrarle per settore specifico di competenza.</w:t>
      </w:r>
    </w:p>
    <w:p w14:paraId="635FFB2F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</w:p>
    <w:p w14:paraId="7434333B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</w:p>
    <w:p w14:paraId="119E53A0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dell’intervento.</w:t>
      </w:r>
    </w:p>
    <w:p w14:paraId="01FAD7E7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Pr="00023827">
        <w:t>.</w:t>
      </w:r>
    </w:p>
    <w:p w14:paraId="0F3963EE" w14:textId="77777777" w:rsidR="00694135" w:rsidRDefault="00694135" w:rsidP="00694135">
      <w:pPr>
        <w:pStyle w:val="Numeroelenco"/>
      </w:pPr>
      <w:r w:rsidRPr="00694135">
        <w:rPr>
          <w:rFonts w:ascii="Corbel" w:eastAsia="SimSun" w:hAnsi="Corbel" w:cs="Tahoma"/>
          <w:b w:val="0"/>
          <w:noProof/>
          <w:sz w:val="22"/>
          <w:szCs w:val="22"/>
          <w:lang w:eastAsia="ja-JP"/>
        </w:rPr>
        <w:lastRenderedPageBreak/>
        <w:drawing>
          <wp:anchor distT="0" distB="0" distL="114300" distR="114300" simplePos="0" relativeHeight="251659264" behindDoc="1" locked="0" layoutInCell="1" allowOverlap="1" wp14:anchorId="179EE4D6" wp14:editId="45BD9206">
            <wp:simplePos x="0" y="0"/>
            <wp:positionH relativeFrom="margin">
              <wp:posOffset>-371282</wp:posOffset>
            </wp:positionH>
            <wp:positionV relativeFrom="paragraph">
              <wp:posOffset>240886</wp:posOffset>
            </wp:positionV>
            <wp:extent cx="6991350" cy="5074718"/>
            <wp:effectExtent l="0" t="0" r="0" b="0"/>
            <wp:wrapTight wrapText="bothSides">
              <wp:wrapPolygon edited="0">
                <wp:start x="0" y="0"/>
                <wp:lineTo x="0" y="21489"/>
                <wp:lineTo x="21541" y="21489"/>
                <wp:lineTo x="2154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0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Struttura del database</w:t>
      </w:r>
    </w:p>
    <w:p w14:paraId="27BB5EFB" w14:textId="77777777" w:rsidR="00694135" w:rsidRDefault="00694135" w:rsidP="00694135">
      <w:pPr>
        <w:pStyle w:val="Puntoelenco"/>
      </w:pPr>
      <w:r>
        <w:t>Tabella dipendente</w:t>
      </w:r>
    </w:p>
    <w:p w14:paraId="5A379288" w14:textId="77777777" w:rsidR="00694135" w:rsidRDefault="00694135" w:rsidP="00694135">
      <w:pPr>
        <w:pStyle w:val="Paragrafoelenco"/>
      </w:pPr>
      <w:r w:rsidRPr="00694135">
        <w:t xml:space="preserve">Contiene tutti i dati relativi ai dipendenti di </w:t>
      </w:r>
      <w:proofErr w:type="spellStart"/>
      <w:r w:rsidRPr="00694135">
        <w:t>InfoService</w:t>
      </w:r>
      <w:proofErr w:type="spellEnd"/>
      <w:r w:rsidRPr="00694135">
        <w:t>.</w:t>
      </w:r>
    </w:p>
    <w:p w14:paraId="20FD52F6" w14:textId="77777777" w:rsidR="00694135" w:rsidRDefault="00694135" w:rsidP="00694135">
      <w:pPr>
        <w:pStyle w:val="Puntoelenco"/>
      </w:pPr>
      <w:r>
        <w:t>Tabella cliente</w:t>
      </w:r>
    </w:p>
    <w:p w14:paraId="31645BE5" w14:textId="77777777" w:rsidR="00694135" w:rsidRDefault="00694135" w:rsidP="00694135">
      <w:pPr>
        <w:pStyle w:val="Paragrafoelenco"/>
      </w:pPr>
      <w:r w:rsidRPr="00694135">
        <w:t xml:space="preserve">Contiene le informazioni dei clienti di </w:t>
      </w:r>
      <w:proofErr w:type="spellStart"/>
      <w:r w:rsidRPr="00694135">
        <w:t>InfoService</w:t>
      </w:r>
      <w:proofErr w:type="spellEnd"/>
      <w:r w:rsidRPr="00694135">
        <w:t>.</w:t>
      </w:r>
    </w:p>
    <w:p w14:paraId="72262054" w14:textId="77777777" w:rsidR="00694135" w:rsidRDefault="00694135" w:rsidP="00694135">
      <w:pPr>
        <w:pStyle w:val="Puntoelenco"/>
      </w:pPr>
      <w:r>
        <w:t>Tabella utenza</w:t>
      </w:r>
    </w:p>
    <w:p w14:paraId="3BB322F0" w14:textId="77777777" w:rsidR="00694135" w:rsidRDefault="00694135" w:rsidP="00694135">
      <w:pPr>
        <w:pStyle w:val="Paragrafoelenco"/>
      </w:pPr>
      <w:r w:rsidRPr="00694135">
        <w:t xml:space="preserve">Contiene username, password ed email dei dipendenti e dei clienti, che vengono riconosciuti da </w:t>
      </w:r>
      <w:proofErr w:type="spellStart"/>
      <w:r w:rsidRPr="00694135">
        <w:rPr>
          <w:b/>
          <w:i/>
        </w:rPr>
        <w:t>isdipendente</w:t>
      </w:r>
      <w:proofErr w:type="spellEnd"/>
      <w:r w:rsidRPr="00694135">
        <w:t xml:space="preserve">, </w:t>
      </w:r>
      <w:proofErr w:type="spellStart"/>
      <w:r w:rsidRPr="00694135">
        <w:rPr>
          <w:b/>
          <w:i/>
        </w:rPr>
        <w:t>isadmin</w:t>
      </w:r>
      <w:proofErr w:type="spellEnd"/>
      <w:r w:rsidRPr="00694135">
        <w:t xml:space="preserve"> perché magari un dipendente può avere privilegi di amministrazione.</w:t>
      </w:r>
    </w:p>
    <w:p w14:paraId="625024BB" w14:textId="77777777" w:rsidR="00694135" w:rsidRDefault="00694135" w:rsidP="00694135">
      <w:pPr>
        <w:pStyle w:val="Paragrafoelenco"/>
      </w:pPr>
    </w:p>
    <w:p w14:paraId="379E0814" w14:textId="77777777" w:rsidR="00694135" w:rsidRDefault="00694135" w:rsidP="00694135">
      <w:pPr>
        <w:pStyle w:val="Puntoelenco"/>
      </w:pPr>
      <w:r>
        <w:lastRenderedPageBreak/>
        <w:t>Tabella ticket</w:t>
      </w:r>
    </w:p>
    <w:p w14:paraId="44A8C18E" w14:textId="77777777" w:rsidR="00694135" w:rsidRDefault="00694135" w:rsidP="00694135">
      <w:pPr>
        <w:pStyle w:val="Paragrafoelenco"/>
      </w:pPr>
      <w:r w:rsidRPr="00694135">
        <w:t>Contiene la descrizione del problema del cliente, il dipendente che effettuerà l’assistenza e il tipo di servizio offerto.</w:t>
      </w:r>
    </w:p>
    <w:p w14:paraId="191639B5" w14:textId="77777777" w:rsidR="00694135" w:rsidRDefault="00694135" w:rsidP="00694135">
      <w:pPr>
        <w:pStyle w:val="Puntoelenco"/>
      </w:pPr>
      <w:r>
        <w:t>Tabella report</w:t>
      </w:r>
    </w:p>
    <w:p w14:paraId="04B0956C" w14:textId="77777777" w:rsidR="00694135" w:rsidRDefault="00694135" w:rsidP="00694135">
      <w:pPr>
        <w:pStyle w:val="Paragrafoelenco"/>
      </w:pPr>
      <w:r w:rsidRPr="00694135">
        <w:t xml:space="preserve">Contiene l’attività svolta dal dipendente e il tempo impiegato, </w:t>
      </w:r>
      <w:proofErr w:type="spellStart"/>
      <w:r w:rsidRPr="00694135">
        <w:rPr>
          <w:b/>
          <w:i/>
        </w:rPr>
        <w:t>isrisolto</w:t>
      </w:r>
      <w:proofErr w:type="spellEnd"/>
      <w:r w:rsidRPr="00694135">
        <w:t xml:space="preserve"> nel caso il problema sia stato risolto e </w:t>
      </w:r>
      <w:proofErr w:type="spellStart"/>
      <w:r w:rsidRPr="00694135">
        <w:rPr>
          <w:b/>
          <w:i/>
        </w:rPr>
        <w:t>isconvalidato</w:t>
      </w:r>
      <w:proofErr w:type="spellEnd"/>
      <w:r w:rsidRPr="00694135">
        <w:t xml:space="preserve"> nel caso un dipendente convalidi un report.</w:t>
      </w:r>
    </w:p>
    <w:p w14:paraId="0560FA59" w14:textId="77777777" w:rsidR="00694135" w:rsidRDefault="00694135" w:rsidP="00694135">
      <w:pPr>
        <w:pStyle w:val="Puntoelenco"/>
      </w:pPr>
      <w:r>
        <w:t>Tabella lavora</w:t>
      </w:r>
    </w:p>
    <w:p w14:paraId="7470DEF4" w14:textId="77777777" w:rsidR="00694135" w:rsidRDefault="00694135" w:rsidP="00694135">
      <w:pPr>
        <w:pStyle w:val="Paragrafoelenco"/>
      </w:pPr>
      <w:r w:rsidRPr="00694135">
        <w:t>Contiene i dipendenti con i servizi in cui sono specializzati.</w:t>
      </w:r>
    </w:p>
    <w:p w14:paraId="29262071" w14:textId="77777777" w:rsidR="00694135" w:rsidRDefault="00694135" w:rsidP="00694135">
      <w:pPr>
        <w:pStyle w:val="Puntoelenco"/>
      </w:pPr>
      <w:r>
        <w:t>Tabella settore</w:t>
      </w:r>
    </w:p>
    <w:p w14:paraId="36B754CF" w14:textId="77777777" w:rsidR="00694135" w:rsidRDefault="00694135" w:rsidP="00694135">
      <w:pPr>
        <w:pStyle w:val="Paragrafoelenco"/>
      </w:pPr>
      <w:r w:rsidRPr="00694135">
        <w:t xml:space="preserve">Contiene I vari settori, quindi i vari servizi che offre </w:t>
      </w:r>
      <w:proofErr w:type="spellStart"/>
      <w:r w:rsidRPr="00694135">
        <w:t>InfoService</w:t>
      </w:r>
      <w:proofErr w:type="spellEnd"/>
      <w:r w:rsidRPr="00694135">
        <w:t>.</w:t>
      </w:r>
    </w:p>
    <w:p w14:paraId="323D6729" w14:textId="77777777" w:rsidR="00802F0C" w:rsidRDefault="00802F0C" w:rsidP="00802F0C">
      <w:pPr>
        <w:pStyle w:val="Numeroelenco"/>
      </w:pPr>
      <w:r>
        <w:t>Struttura del sito</w:t>
      </w:r>
    </w:p>
    <w:p w14:paraId="78AB6130" w14:textId="3C1BDCC9" w:rsidR="00802F0C" w:rsidRDefault="00756DF0" w:rsidP="00802F0C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97D76F" wp14:editId="49B0648F">
            <wp:simplePos x="0" y="0"/>
            <wp:positionH relativeFrom="margin">
              <wp:posOffset>1057275</wp:posOffset>
            </wp:positionH>
            <wp:positionV relativeFrom="paragraph">
              <wp:posOffset>333375</wp:posOffset>
            </wp:positionV>
            <wp:extent cx="4638675" cy="3710940"/>
            <wp:effectExtent l="0" t="0" r="9525" b="3810"/>
            <wp:wrapTight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71B6" w14:textId="2E318083" w:rsidR="00A3095A" w:rsidRDefault="00A3095A" w:rsidP="005F25B0"/>
    <w:p w14:paraId="156335F3" w14:textId="77777777" w:rsidR="00A3095A" w:rsidRDefault="00A3095A" w:rsidP="005F25B0"/>
    <w:p w14:paraId="1A197529" w14:textId="77777777" w:rsidR="00A3095A" w:rsidRDefault="00A3095A" w:rsidP="005F25B0"/>
    <w:p w14:paraId="5DB05D1D" w14:textId="77777777" w:rsidR="009F55D5" w:rsidRDefault="009F55D5" w:rsidP="005F25B0"/>
    <w:p w14:paraId="51F11CB7" w14:textId="77777777" w:rsidR="009F55D5" w:rsidRPr="009F55D5" w:rsidRDefault="009F55D5" w:rsidP="009F55D5"/>
    <w:p w14:paraId="29E78A00" w14:textId="77777777" w:rsidR="009F55D5" w:rsidRPr="009F55D5" w:rsidRDefault="009F55D5" w:rsidP="009F55D5"/>
    <w:p w14:paraId="32A5DC98" w14:textId="77777777" w:rsidR="009F55D5" w:rsidRPr="009F55D5" w:rsidRDefault="009F55D5" w:rsidP="009F55D5"/>
    <w:p w14:paraId="200C8EB5" w14:textId="77777777" w:rsidR="009F55D5" w:rsidRPr="009F55D5" w:rsidRDefault="009F55D5" w:rsidP="009F55D5"/>
    <w:p w14:paraId="1CCB8747" w14:textId="77777777" w:rsidR="009F55D5" w:rsidRPr="009F55D5" w:rsidRDefault="009F55D5" w:rsidP="009F55D5"/>
    <w:p w14:paraId="47117A3F" w14:textId="77777777" w:rsidR="009F55D5" w:rsidRPr="009F55D5" w:rsidRDefault="009F55D5" w:rsidP="009F55D5"/>
    <w:p w14:paraId="048B995C" w14:textId="77777777" w:rsidR="009F55D5" w:rsidRPr="009F55D5" w:rsidRDefault="009F55D5" w:rsidP="009F55D5"/>
    <w:p w14:paraId="7A87030F" w14:textId="77777777" w:rsidR="009F55D5" w:rsidRPr="009F55D5" w:rsidRDefault="009F55D5" w:rsidP="009F55D5"/>
    <w:p w14:paraId="288D4FD6" w14:textId="77777777" w:rsidR="009F55D5" w:rsidRPr="009F55D5" w:rsidRDefault="009F55D5" w:rsidP="009F55D5"/>
    <w:p w14:paraId="503C821C" w14:textId="77777777" w:rsidR="009F55D5" w:rsidRPr="009F55D5" w:rsidRDefault="009F55D5" w:rsidP="009F55D5"/>
    <w:p w14:paraId="3C583CF2" w14:textId="77777777" w:rsidR="009F55D5" w:rsidRDefault="009728E0" w:rsidP="009728E0">
      <w:pPr>
        <w:pStyle w:val="Numeroelenco"/>
      </w:pPr>
      <w:r>
        <w:t xml:space="preserve">Funzionamento del sito </w:t>
      </w:r>
    </w:p>
    <w:p w14:paraId="2026E26A" w14:textId="77777777" w:rsidR="009728E0" w:rsidRPr="009F55D5" w:rsidRDefault="009728E0" w:rsidP="009728E0">
      <w:pPr>
        <w:pStyle w:val="Numeroelenco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1EE63A" wp14:editId="5F7329FE">
            <wp:simplePos x="0" y="0"/>
            <wp:positionH relativeFrom="margin">
              <wp:align>center</wp:align>
            </wp:positionH>
            <wp:positionV relativeFrom="paragraph">
              <wp:posOffset>55410</wp:posOffset>
            </wp:positionV>
            <wp:extent cx="23050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21" y="21474"/>
                <wp:lineTo x="21421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C8AF76" w14:textId="77777777" w:rsidR="009F55D5" w:rsidRPr="009F55D5" w:rsidRDefault="009F55D5" w:rsidP="009F55D5"/>
    <w:p w14:paraId="44000920" w14:textId="77777777" w:rsidR="009F55D5" w:rsidRPr="009F55D5" w:rsidRDefault="009F55D5" w:rsidP="009F55D5"/>
    <w:p w14:paraId="506AE07F" w14:textId="77777777" w:rsidR="009F55D5" w:rsidRPr="009F55D5" w:rsidRDefault="009F55D5" w:rsidP="009F55D5"/>
    <w:p w14:paraId="2F335A1B" w14:textId="77777777" w:rsidR="009F55D5" w:rsidRPr="009F55D5" w:rsidRDefault="009F55D5" w:rsidP="009F55D5"/>
    <w:p w14:paraId="60147BD9" w14:textId="77777777" w:rsidR="009F55D5" w:rsidRDefault="009F55D5" w:rsidP="009F55D5"/>
    <w:p w14:paraId="0CE01CF6" w14:textId="77777777" w:rsidR="009F55D5" w:rsidRDefault="009F55D5" w:rsidP="009F55D5"/>
    <w:p w14:paraId="0CC3B6C7" w14:textId="77777777" w:rsidR="009728E0" w:rsidRDefault="009F55D5" w:rsidP="009F55D5">
      <w:pPr>
        <w:tabs>
          <w:tab w:val="left" w:pos="1202"/>
        </w:tabs>
      </w:pPr>
      <w:r>
        <w:tab/>
      </w:r>
    </w:p>
    <w:p w14:paraId="4B47A69E" w14:textId="77777777" w:rsidR="009728E0" w:rsidRPr="009728E0" w:rsidRDefault="009728E0" w:rsidP="009728E0"/>
    <w:p w14:paraId="16CFC954" w14:textId="77777777" w:rsidR="009728E0" w:rsidRPr="009728E0" w:rsidRDefault="009728E0" w:rsidP="009728E0"/>
    <w:p w14:paraId="3C6B4B65" w14:textId="77777777" w:rsidR="009728E0" w:rsidRDefault="009728E0" w:rsidP="009728E0"/>
    <w:p w14:paraId="7B383E26" w14:textId="77777777" w:rsidR="009728E0" w:rsidRDefault="009728E0" w:rsidP="009728E0">
      <w:pPr>
        <w:pStyle w:val="Puntoelenco"/>
      </w:pPr>
      <w:r>
        <w:t>Parte Public</w:t>
      </w:r>
    </w:p>
    <w:p w14:paraId="37B53D8D" w14:textId="77777777" w:rsidR="00A3095A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Index.php</w:t>
      </w:r>
      <w:proofErr w:type="spellEnd"/>
      <w:r>
        <w:t xml:space="preserve"> -&gt; homepage del sito.</w:t>
      </w:r>
    </w:p>
    <w:p w14:paraId="3F072CE7" w14:textId="77777777"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Login.php</w:t>
      </w:r>
      <w:proofErr w:type="spellEnd"/>
      <w:r>
        <w:t xml:space="preserve"> -&gt; l’utente può effettuare il login.</w:t>
      </w:r>
    </w:p>
    <w:p w14:paraId="11527C3A" w14:textId="77777777"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Enrollment.php</w:t>
      </w:r>
      <w:proofErr w:type="spellEnd"/>
      <w:r>
        <w:t xml:space="preserve"> -&gt; l’utente piò registrarsi come cliente.</w:t>
      </w:r>
    </w:p>
    <w:p w14:paraId="24747C89" w14:textId="77777777"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proofErr w:type="spellStart"/>
      <w:r>
        <w:t>Config.php</w:t>
      </w:r>
      <w:proofErr w:type="spellEnd"/>
      <w:r>
        <w:t xml:space="preserve"> -&gt; gestisce la connessione al database.</w:t>
      </w:r>
    </w:p>
    <w:p w14:paraId="23DA67D7" w14:textId="77777777" w:rsidR="009728E0" w:rsidRDefault="009728E0" w:rsidP="009728E0">
      <w:pPr>
        <w:pStyle w:val="Paragrafoelenco"/>
        <w:numPr>
          <w:ilvl w:val="0"/>
          <w:numId w:val="46"/>
        </w:numPr>
        <w:tabs>
          <w:tab w:val="left" w:pos="360"/>
        </w:tabs>
      </w:pPr>
      <w:r>
        <w:t>.</w:t>
      </w:r>
      <w:proofErr w:type="spellStart"/>
      <w:r>
        <w:t>htaccess</w:t>
      </w:r>
      <w:proofErr w:type="spellEnd"/>
      <w:r>
        <w:t xml:space="preserve"> -&gt; </w:t>
      </w:r>
      <w:proofErr w:type="spellStart"/>
      <w:r>
        <w:t>url</w:t>
      </w:r>
      <w:proofErr w:type="spellEnd"/>
      <w:r>
        <w:t xml:space="preserve"> </w:t>
      </w:r>
      <w:proofErr w:type="spellStart"/>
      <w:r>
        <w:t>rewriting</w:t>
      </w:r>
      <w:proofErr w:type="spellEnd"/>
      <w:r>
        <w:t>.</w:t>
      </w:r>
    </w:p>
    <w:p w14:paraId="0CCE754E" w14:textId="77777777" w:rsidR="009728E0" w:rsidRDefault="009728E0" w:rsidP="009728E0">
      <w:pPr>
        <w:pStyle w:val="Puntoelenco"/>
      </w:pPr>
      <w:r>
        <w:t>Parte Private</w:t>
      </w:r>
    </w:p>
    <w:p w14:paraId="6776EEC6" w14:textId="77777777" w:rsidR="009728E0" w:rsidRDefault="009728E0" w:rsidP="009728E0">
      <w:pPr>
        <w:pStyle w:val="Paragrafoelenco"/>
        <w:numPr>
          <w:ilvl w:val="0"/>
          <w:numId w:val="47"/>
        </w:numPr>
      </w:pPr>
      <w:proofErr w:type="spellStart"/>
      <w:r>
        <w:t>Customer.php</w:t>
      </w:r>
      <w:proofErr w:type="spellEnd"/>
      <w:r>
        <w:t xml:space="preserve"> -&gt; pagina del cliente dove può richiedere assistenza.</w:t>
      </w:r>
    </w:p>
    <w:p w14:paraId="58B32008" w14:textId="77777777" w:rsidR="009728E0" w:rsidRDefault="009728E0" w:rsidP="009728E0">
      <w:pPr>
        <w:pStyle w:val="Paragrafoelenco"/>
        <w:numPr>
          <w:ilvl w:val="0"/>
          <w:numId w:val="47"/>
        </w:numPr>
      </w:pPr>
      <w:proofErr w:type="spellStart"/>
      <w:r>
        <w:t>Employee.php</w:t>
      </w:r>
      <w:proofErr w:type="spellEnd"/>
      <w:r>
        <w:t xml:space="preserve"> -&gt; pagina del dipendente dove può gestire e svolgere le sue operazioni.</w:t>
      </w:r>
    </w:p>
    <w:p w14:paraId="6AE0C7A4" w14:textId="77777777" w:rsidR="009728E0" w:rsidRDefault="009728E0" w:rsidP="009728E0">
      <w:pPr>
        <w:pStyle w:val="Paragrafoelenco"/>
        <w:numPr>
          <w:ilvl w:val="0"/>
          <w:numId w:val="47"/>
        </w:numPr>
      </w:pPr>
      <w:proofErr w:type="spellStart"/>
      <w:r>
        <w:t>Administrator.php</w:t>
      </w:r>
      <w:proofErr w:type="spellEnd"/>
      <w:r>
        <w:t xml:space="preserve"> -&gt; pagina dell’amministratore dove può vedere l’operato di tutti i dipendenti.</w:t>
      </w:r>
    </w:p>
    <w:p w14:paraId="4C57DEA1" w14:textId="77777777" w:rsidR="009728E0" w:rsidRDefault="009728E0" w:rsidP="009728E0"/>
    <w:p w14:paraId="6204B0A9" w14:textId="77777777" w:rsidR="009728E0" w:rsidRDefault="009728E0" w:rsidP="009728E0">
      <w:pPr>
        <w:pStyle w:val="Puntoelenco"/>
      </w:pPr>
      <w:r>
        <w:lastRenderedPageBreak/>
        <w:t>Assets</w:t>
      </w:r>
    </w:p>
    <w:p w14:paraId="68FA2BFE" w14:textId="77777777" w:rsidR="009728E0" w:rsidRDefault="009728E0" w:rsidP="009728E0">
      <w:pPr>
        <w:pStyle w:val="Paragrafoelenco"/>
        <w:numPr>
          <w:ilvl w:val="0"/>
          <w:numId w:val="48"/>
        </w:numPr>
      </w:pPr>
      <w:proofErr w:type="spellStart"/>
      <w:r>
        <w:t>Css</w:t>
      </w:r>
      <w:proofErr w:type="spellEnd"/>
      <w:r>
        <w:t xml:space="preserve"> -&gt; contiene tutti i </w:t>
      </w:r>
      <w:proofErr w:type="spellStart"/>
      <w:r>
        <w:t>css</w:t>
      </w:r>
      <w:proofErr w:type="spellEnd"/>
      <w:r>
        <w:t xml:space="preserve"> del sito.</w:t>
      </w:r>
    </w:p>
    <w:p w14:paraId="60769EFD" w14:textId="77777777" w:rsidR="009728E0" w:rsidRDefault="009728E0" w:rsidP="009728E0">
      <w:pPr>
        <w:pStyle w:val="Paragrafoelenco"/>
        <w:numPr>
          <w:ilvl w:val="0"/>
          <w:numId w:val="48"/>
        </w:numPr>
      </w:pPr>
      <w:proofErr w:type="spellStart"/>
      <w:r>
        <w:t>Js</w:t>
      </w:r>
      <w:proofErr w:type="spellEnd"/>
      <w:r>
        <w:t xml:space="preserve"> -&gt; contiene tutti gli script del sito.</w:t>
      </w:r>
    </w:p>
    <w:p w14:paraId="41BE4972" w14:textId="77777777" w:rsidR="009728E0" w:rsidRDefault="009728E0" w:rsidP="009728E0">
      <w:pPr>
        <w:pStyle w:val="Paragrafoelenco"/>
        <w:numPr>
          <w:ilvl w:val="0"/>
          <w:numId w:val="48"/>
        </w:numPr>
      </w:pPr>
      <w:r>
        <w:t>Img -&gt; contiene immagini e video utilizzati nel sito.</w:t>
      </w:r>
    </w:p>
    <w:p w14:paraId="3C1465B8" w14:textId="77777777" w:rsidR="009728E0" w:rsidRDefault="009728E0" w:rsidP="009728E0">
      <w:pPr>
        <w:pStyle w:val="Puntoelenco"/>
      </w:pPr>
      <w:r>
        <w:t>Template</w:t>
      </w:r>
    </w:p>
    <w:p w14:paraId="758F0C5F" w14:textId="77777777" w:rsidR="009728E0" w:rsidRPr="009728E0" w:rsidRDefault="009728E0" w:rsidP="009728E0">
      <w:pPr>
        <w:pStyle w:val="Paragrafoelenco"/>
        <w:numPr>
          <w:ilvl w:val="0"/>
          <w:numId w:val="49"/>
        </w:numPr>
      </w:pPr>
      <w:r>
        <w:t>Template -&gt; contiene tutti i template del sito.</w:t>
      </w:r>
    </w:p>
    <w:p w14:paraId="0BDA9220" w14:textId="77777777" w:rsidR="009728E0" w:rsidRPr="009728E0" w:rsidRDefault="009728E0" w:rsidP="009728E0">
      <w:pPr>
        <w:pStyle w:val="LuogoDataOra"/>
        <w:framePr w:wrap="around"/>
      </w:pPr>
    </w:p>
    <w:p w14:paraId="5B24819B" w14:textId="77777777" w:rsidR="009728E0" w:rsidRPr="009728E0" w:rsidRDefault="009728E0" w:rsidP="009728E0">
      <w:pPr>
        <w:pStyle w:val="LuogoDataOra"/>
        <w:framePr w:wrap="around"/>
      </w:pPr>
    </w:p>
    <w:p w14:paraId="228D090D" w14:textId="77777777" w:rsidR="009728E0" w:rsidRPr="009728E0" w:rsidRDefault="009728E0" w:rsidP="009728E0">
      <w:pPr>
        <w:pStyle w:val="LuogoDataOra"/>
        <w:framePr w:wrap="around"/>
      </w:pPr>
    </w:p>
    <w:p w14:paraId="17A10739" w14:textId="77777777"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E8600" w14:textId="77777777" w:rsidR="0019152C" w:rsidRDefault="0019152C" w:rsidP="001E7D29">
      <w:pPr>
        <w:spacing w:after="0" w:line="240" w:lineRule="auto"/>
      </w:pPr>
      <w:r>
        <w:separator/>
      </w:r>
    </w:p>
  </w:endnote>
  <w:endnote w:type="continuationSeparator" w:id="0">
    <w:p w14:paraId="2BA49A78" w14:textId="77777777" w:rsidR="0019152C" w:rsidRDefault="0019152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573E489A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CF8C6D" w14:textId="74206B79" w:rsidR="00E876CA" w:rsidRDefault="00440D72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4D4B27AF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742898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3543076D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91B7D8" w14:textId="43614EFD" w:rsidR="009F55D5" w:rsidRDefault="00440D72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446A55F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80B93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6FC28" w14:textId="77777777" w:rsidR="0019152C" w:rsidRDefault="0019152C" w:rsidP="001E7D29">
      <w:pPr>
        <w:spacing w:after="0" w:line="240" w:lineRule="auto"/>
      </w:pPr>
      <w:r>
        <w:separator/>
      </w:r>
    </w:p>
  </w:footnote>
  <w:footnote w:type="continuationSeparator" w:id="0">
    <w:p w14:paraId="16EEA7CE" w14:textId="77777777" w:rsidR="0019152C" w:rsidRDefault="0019152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D8A3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2E35C8C" wp14:editId="07621E3C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817F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B1CDFB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DC00A3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35C8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26D817F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B1CDFB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DC00A3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A2EA030" wp14:editId="49C43AB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0515AD4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EA030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0515AD4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2A6CBF5B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080D39D4" wp14:editId="7E702818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2431376B" w14:textId="77777777" w:rsidTr="009F55D5">
      <w:tc>
        <w:tcPr>
          <w:tcW w:w="7183" w:type="dxa"/>
        </w:tcPr>
        <w:p w14:paraId="550FDF3F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FBF15C2" wp14:editId="50B282D3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A071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4D3BC719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0951DED4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F15C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874A071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D3BC719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0951DED4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5CF4536C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F27CDE7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B51C033" wp14:editId="3A4765C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869DE" wp14:editId="23A25D0A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C59C9A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869DE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7AC59C9A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Calendario giornaliero" style="width:9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19C2A7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85AE6"/>
    <w:rsid w:val="0019152C"/>
    <w:rsid w:val="00193653"/>
    <w:rsid w:val="001A6AC0"/>
    <w:rsid w:val="001C329C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40D72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56DF0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86C9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AF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3949CC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