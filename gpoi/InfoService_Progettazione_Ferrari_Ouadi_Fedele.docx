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8786A" w14:textId="6600A750" w:rsidR="00F93D79" w:rsidRDefault="00BF0532" w:rsidP="003603AA">
      <w:pPr>
        <w:pStyle w:val="Titolo1"/>
      </w:pPr>
      <w:r w:rsidRPr="00694135">
        <w:rPr>
          <w:rFonts w:ascii="Corbel" w:eastAsia="SimSun" w:hAnsi="Corbel" w:cs="Tahoma"/>
          <w:b w:val="0"/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4F9FCB29" wp14:editId="421FA5DE">
            <wp:simplePos x="0" y="0"/>
            <wp:positionH relativeFrom="margin">
              <wp:align>center</wp:align>
            </wp:positionH>
            <wp:positionV relativeFrom="paragraph">
              <wp:posOffset>670560</wp:posOffset>
            </wp:positionV>
            <wp:extent cx="6991350" cy="5074718"/>
            <wp:effectExtent l="0" t="0" r="0" b="0"/>
            <wp:wrapTight wrapText="bothSides">
              <wp:wrapPolygon edited="0">
                <wp:start x="0" y="0"/>
                <wp:lineTo x="0" y="21489"/>
                <wp:lineTo x="21541" y="21489"/>
                <wp:lineTo x="21541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07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Progettazione</w:t>
      </w:r>
    </w:p>
    <w:p w14:paraId="4AE0510D" w14:textId="50171109" w:rsidR="00BA443D" w:rsidRDefault="00BF0532" w:rsidP="00BF0532">
      <w:pPr>
        <w:pStyle w:val="Puntoelenco"/>
      </w:pPr>
      <w:r>
        <w:t>Tabella dipendenti</w:t>
      </w:r>
    </w:p>
    <w:p w14:paraId="2BF2CB4E" w14:textId="36C00AC6" w:rsidR="00BF0532" w:rsidRDefault="00BF0532" w:rsidP="00BF0532">
      <w:pPr>
        <w:pStyle w:val="Paragrafoelenco"/>
      </w:pPr>
      <w:r w:rsidRPr="00694135">
        <w:t xml:space="preserve">Contiene tutti i dati relativi ai dipendenti di </w:t>
      </w:r>
      <w:proofErr w:type="spellStart"/>
      <w:r w:rsidRPr="00694135">
        <w:t>InfoService</w:t>
      </w:r>
      <w:proofErr w:type="spellEnd"/>
      <w:r w:rsidRPr="00694135">
        <w:t>.</w:t>
      </w:r>
    </w:p>
    <w:p w14:paraId="006A1CE9" w14:textId="7962857D" w:rsidR="00BF0532" w:rsidRDefault="00BF0532" w:rsidP="00BF0532">
      <w:pPr>
        <w:pStyle w:val="Puntoelenco"/>
      </w:pPr>
      <w:r>
        <w:t>Tabella cliente</w:t>
      </w:r>
    </w:p>
    <w:p w14:paraId="2A7B99DB" w14:textId="4B6E33CF" w:rsidR="00BF0532" w:rsidRDefault="00BF0532" w:rsidP="00BF0532">
      <w:pPr>
        <w:pStyle w:val="Paragrafoelenco"/>
      </w:pPr>
      <w:r w:rsidRPr="00694135">
        <w:t xml:space="preserve">Contiene le informazioni dei clienti di </w:t>
      </w:r>
      <w:proofErr w:type="spellStart"/>
      <w:r w:rsidRPr="00694135">
        <w:t>InfoService</w:t>
      </w:r>
      <w:proofErr w:type="spellEnd"/>
      <w:r w:rsidRPr="00694135">
        <w:t>.</w:t>
      </w:r>
    </w:p>
    <w:p w14:paraId="5DC6581A" w14:textId="1D2EB75D" w:rsidR="00BF0532" w:rsidRDefault="00BF0532" w:rsidP="00BF0532">
      <w:pPr>
        <w:pStyle w:val="Paragrafoelenco"/>
      </w:pPr>
    </w:p>
    <w:p w14:paraId="243D1D10" w14:textId="5790C414" w:rsidR="00BF0532" w:rsidRDefault="00BF0532" w:rsidP="00BF0532">
      <w:pPr>
        <w:pStyle w:val="Paragrafoelenco"/>
      </w:pPr>
    </w:p>
    <w:p w14:paraId="67BF283A" w14:textId="2B7727AB" w:rsidR="00BF0532" w:rsidRDefault="00BF0532" w:rsidP="00BF0532">
      <w:pPr>
        <w:pStyle w:val="Paragrafoelenco"/>
      </w:pPr>
    </w:p>
    <w:p w14:paraId="1539827F" w14:textId="5A4FFE87" w:rsidR="00BF0532" w:rsidRDefault="00BF0532" w:rsidP="00BF0532">
      <w:pPr>
        <w:pStyle w:val="Paragrafoelenco"/>
      </w:pPr>
    </w:p>
    <w:p w14:paraId="49E46A51" w14:textId="77777777" w:rsidR="00BF0532" w:rsidRDefault="00BF0532" w:rsidP="00BF0532">
      <w:pPr>
        <w:pStyle w:val="Paragrafoelenco"/>
      </w:pPr>
    </w:p>
    <w:p w14:paraId="64D25287" w14:textId="7BEA5AF9" w:rsidR="00BF0532" w:rsidRDefault="00BF0532" w:rsidP="00BF0532">
      <w:pPr>
        <w:pStyle w:val="Puntoelenco"/>
      </w:pPr>
      <w:r>
        <w:t>Tabella utenza</w:t>
      </w:r>
    </w:p>
    <w:p w14:paraId="1199B1C9" w14:textId="5ACF8722" w:rsidR="00BF0532" w:rsidRDefault="00BF0532" w:rsidP="00BF0532">
      <w:pPr>
        <w:pStyle w:val="Paragrafoelenco"/>
      </w:pPr>
      <w:r w:rsidRPr="00694135">
        <w:t xml:space="preserve">Contiene username, password ed email dei dipendenti e dei clienti, che vengono riconosciuti da </w:t>
      </w:r>
      <w:proofErr w:type="spellStart"/>
      <w:r w:rsidRPr="00694135">
        <w:rPr>
          <w:b/>
          <w:i/>
        </w:rPr>
        <w:t>isdipendente</w:t>
      </w:r>
      <w:proofErr w:type="spellEnd"/>
      <w:r w:rsidRPr="00694135">
        <w:t xml:space="preserve">, </w:t>
      </w:r>
      <w:proofErr w:type="spellStart"/>
      <w:r w:rsidRPr="00694135">
        <w:rPr>
          <w:b/>
          <w:i/>
        </w:rPr>
        <w:t>isadmin</w:t>
      </w:r>
      <w:proofErr w:type="spellEnd"/>
      <w:r w:rsidRPr="00694135">
        <w:t xml:space="preserve"> perché magari un dipendente può avere privilegi di amministrazione.</w:t>
      </w:r>
    </w:p>
    <w:p w14:paraId="667FF7CB" w14:textId="41EED953" w:rsidR="00BF0532" w:rsidRDefault="00BF0532" w:rsidP="00BF0532">
      <w:pPr>
        <w:pStyle w:val="Puntoelenco"/>
      </w:pPr>
      <w:r>
        <w:t>Tabella ticket</w:t>
      </w:r>
    </w:p>
    <w:p w14:paraId="643EAC8D" w14:textId="0D2ECFD9" w:rsidR="00BF0532" w:rsidRDefault="00BF0532" w:rsidP="00BF0532">
      <w:pPr>
        <w:pStyle w:val="Paragrafoelenco"/>
      </w:pPr>
      <w:r w:rsidRPr="00694135">
        <w:t>Contiene la descrizione del problema del cliente, il dipendente che effettuerà l’assistenza e il tipo di servizio offerto.</w:t>
      </w:r>
    </w:p>
    <w:p w14:paraId="57E87C3E" w14:textId="42D25636" w:rsidR="00BF0532" w:rsidRDefault="00BF0532" w:rsidP="00BF0532">
      <w:pPr>
        <w:pStyle w:val="Puntoelenco"/>
      </w:pPr>
      <w:r>
        <w:t>Tabella report</w:t>
      </w:r>
    </w:p>
    <w:p w14:paraId="152D45D7" w14:textId="28CBBD61" w:rsidR="00BF0532" w:rsidRDefault="00BF0532" w:rsidP="00BF0532">
      <w:pPr>
        <w:pStyle w:val="Paragrafoelenco"/>
      </w:pPr>
      <w:r w:rsidRPr="00694135">
        <w:t xml:space="preserve">Contiene l’attività svolta dal dipendente e il tempo impiegato, </w:t>
      </w:r>
      <w:proofErr w:type="spellStart"/>
      <w:r w:rsidRPr="00694135">
        <w:rPr>
          <w:b/>
          <w:i/>
        </w:rPr>
        <w:t>isrisolto</w:t>
      </w:r>
      <w:proofErr w:type="spellEnd"/>
      <w:r w:rsidRPr="00694135">
        <w:t xml:space="preserve"> nel caso il problema sia stato risolto e </w:t>
      </w:r>
      <w:proofErr w:type="spellStart"/>
      <w:r w:rsidRPr="00694135">
        <w:rPr>
          <w:b/>
          <w:i/>
        </w:rPr>
        <w:t>isconvalidato</w:t>
      </w:r>
      <w:proofErr w:type="spellEnd"/>
      <w:r w:rsidRPr="00694135">
        <w:t xml:space="preserve"> nel caso un dipendente convalidi un report.</w:t>
      </w:r>
    </w:p>
    <w:p w14:paraId="2B2CFC1F" w14:textId="304E09BF" w:rsidR="00BF0532" w:rsidRDefault="00BF0532" w:rsidP="00BF0532">
      <w:pPr>
        <w:pStyle w:val="Puntoelenco"/>
      </w:pPr>
      <w:r>
        <w:t>Tabella lavora</w:t>
      </w:r>
    </w:p>
    <w:p w14:paraId="7102C6F1" w14:textId="77777777" w:rsidR="00BF0532" w:rsidRDefault="00BF0532" w:rsidP="00BF0532">
      <w:pPr>
        <w:pStyle w:val="Paragrafoelenco"/>
      </w:pPr>
      <w:r w:rsidRPr="00694135">
        <w:t>Contiene i dipendenti con i servizi in cui sono specializzati.</w:t>
      </w:r>
    </w:p>
    <w:p w14:paraId="3CD8C44C" w14:textId="4C787E49" w:rsidR="00BF0532" w:rsidRDefault="00BF0532" w:rsidP="00BF0532">
      <w:pPr>
        <w:pStyle w:val="Puntoelenco"/>
      </w:pPr>
      <w:r>
        <w:t>Tabella settore</w:t>
      </w:r>
    </w:p>
    <w:p w14:paraId="4F75F180" w14:textId="77777777" w:rsidR="00BF0532" w:rsidRDefault="00BF0532" w:rsidP="00BF0532">
      <w:pPr>
        <w:pStyle w:val="Paragrafoelenco"/>
      </w:pPr>
      <w:r w:rsidRPr="00694135">
        <w:t xml:space="preserve">Contiene I vari settori, quindi i vari servizi che offre </w:t>
      </w:r>
      <w:proofErr w:type="spellStart"/>
      <w:r w:rsidRPr="00694135">
        <w:t>InfoService</w:t>
      </w:r>
      <w:proofErr w:type="spellEnd"/>
      <w:r w:rsidRPr="00694135">
        <w:t>.</w:t>
      </w:r>
    </w:p>
    <w:p w14:paraId="45918FC2" w14:textId="77777777" w:rsidR="00BF0532" w:rsidRDefault="00BF0532" w:rsidP="00BF0532">
      <w:pPr>
        <w:pStyle w:val="Puntoelenco"/>
        <w:numPr>
          <w:ilvl w:val="0"/>
          <w:numId w:val="0"/>
        </w:numPr>
        <w:ind w:left="360"/>
      </w:pPr>
    </w:p>
    <w:p w14:paraId="0314278A" w14:textId="77777777" w:rsidR="00BF0532" w:rsidRDefault="00BF0532" w:rsidP="00BF0532">
      <w:pPr>
        <w:pStyle w:val="Puntoelenco"/>
        <w:numPr>
          <w:ilvl w:val="0"/>
          <w:numId w:val="0"/>
        </w:numPr>
        <w:ind w:left="360"/>
      </w:pPr>
    </w:p>
    <w:p w14:paraId="68B0FF5C" w14:textId="77777777" w:rsidR="00BF0532" w:rsidRDefault="00BF0532" w:rsidP="00BF0532">
      <w:pPr>
        <w:pStyle w:val="Puntoelenco"/>
        <w:numPr>
          <w:ilvl w:val="0"/>
          <w:numId w:val="0"/>
        </w:numPr>
        <w:ind w:left="360"/>
      </w:pPr>
    </w:p>
    <w:p w14:paraId="53A80964" w14:textId="77777777" w:rsidR="00BF0532" w:rsidRDefault="00BF0532" w:rsidP="00BF0532">
      <w:pPr>
        <w:pStyle w:val="Puntoelenco"/>
        <w:numPr>
          <w:ilvl w:val="0"/>
          <w:numId w:val="0"/>
        </w:numPr>
        <w:ind w:left="360"/>
      </w:pPr>
    </w:p>
    <w:p w14:paraId="1FF56595" w14:textId="77777777" w:rsidR="00BF0532" w:rsidRDefault="00BF0532" w:rsidP="00BF0532">
      <w:pPr>
        <w:pStyle w:val="Puntoelenco"/>
        <w:numPr>
          <w:ilvl w:val="0"/>
          <w:numId w:val="0"/>
        </w:numPr>
        <w:ind w:left="360"/>
      </w:pPr>
    </w:p>
    <w:p w14:paraId="328A34F2" w14:textId="6D8D6FA3" w:rsidR="009728E0" w:rsidRDefault="009728E0" w:rsidP="00BA443D">
      <w:pPr>
        <w:pStyle w:val="Numeroelenco"/>
        <w:numPr>
          <w:ilvl w:val="0"/>
          <w:numId w:val="0"/>
        </w:numPr>
        <w:ind w:left="173"/>
      </w:pPr>
    </w:p>
    <w:p w14:paraId="1D88ABAC" w14:textId="77777777" w:rsidR="009728E0" w:rsidRPr="009728E0" w:rsidRDefault="009728E0" w:rsidP="009728E0">
      <w:pPr>
        <w:pStyle w:val="LuogoDataOra"/>
        <w:framePr w:wrap="around"/>
      </w:pPr>
    </w:p>
    <w:sectPr w:rsidR="009728E0" w:rsidRPr="009728E0" w:rsidSect="00890EFA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592" w:right="1080" w:bottom="720" w:left="1080" w:header="144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55B6B" w14:textId="77777777" w:rsidR="00222216" w:rsidRDefault="00222216" w:rsidP="001E7D29">
      <w:pPr>
        <w:spacing w:after="0" w:line="240" w:lineRule="auto"/>
      </w:pPr>
      <w:r>
        <w:separator/>
      </w:r>
    </w:p>
  </w:endnote>
  <w:endnote w:type="continuationSeparator" w:id="0">
    <w:p w14:paraId="789E35BE" w14:textId="77777777" w:rsidR="00222216" w:rsidRDefault="00222216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E876CA" w14:paraId="7F4328F6" w14:textId="77777777" w:rsidTr="00493375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-1197697140"/>
            <w:placeholder>
              <w:docPart w:val="6C616BD0D0B144D983EB6F13AA8B160A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B917BFE" w14:textId="32058920" w:rsidR="00E876CA" w:rsidRDefault="00F85035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14:paraId="574EA600" w14:textId="77777777" w:rsidR="00E876CA" w:rsidRDefault="00E876CA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E8752D6" w14:textId="77777777" w:rsidR="009F55D5" w:rsidRDefault="009F55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9F55D5" w14:paraId="09DB3CBF" w14:textId="77777777" w:rsidTr="000F145D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placeholder>
              <w:docPart w:val="F4D4C172A484425F95698F5512A651A6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8B9257D" w14:textId="236EDE4D" w:rsidR="009F55D5" w:rsidRDefault="00F85035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14:paraId="01E002E2" w14:textId="77777777" w:rsidR="009F55D5" w:rsidRDefault="009F55D5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AB6180C" w14:textId="77777777" w:rsidR="009F55D5" w:rsidRDefault="009F55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B30DC" w14:textId="77777777" w:rsidR="00222216" w:rsidRDefault="00222216" w:rsidP="001E7D29">
      <w:pPr>
        <w:spacing w:after="0" w:line="240" w:lineRule="auto"/>
      </w:pPr>
      <w:r>
        <w:separator/>
      </w:r>
    </w:p>
  </w:footnote>
  <w:footnote w:type="continuationSeparator" w:id="0">
    <w:p w14:paraId="4E7E7F29" w14:textId="77777777" w:rsidR="00222216" w:rsidRDefault="00222216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65E74" w14:textId="77777777" w:rsidR="00E876CA" w:rsidRDefault="00694135" w:rsidP="00E876CA">
    <w:pPr>
      <w:pStyle w:val="Intestazione"/>
    </w:pPr>
    <w:r w:rsidRPr="00E876CA">
      <w:rPr>
        <w:rFonts w:eastAsiaTheme="majorEastAsia"/>
        <w:noProof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 wp14:anchorId="148616CA" wp14:editId="7724F9ED">
              <wp:simplePos x="0" y="0"/>
              <wp:positionH relativeFrom="column">
                <wp:posOffset>3933439</wp:posOffset>
              </wp:positionH>
              <wp:positionV relativeFrom="paragraph">
                <wp:posOffset>3810</wp:posOffset>
              </wp:positionV>
              <wp:extent cx="2878372" cy="644055"/>
              <wp:effectExtent l="0" t="0" r="0" b="3810"/>
              <wp:wrapTight wrapText="bothSides">
                <wp:wrapPolygon edited="0">
                  <wp:start x="0" y="0"/>
                  <wp:lineTo x="0" y="21089"/>
                  <wp:lineTo x="21447" y="21089"/>
                  <wp:lineTo x="21447" y="0"/>
                  <wp:lineTo x="0" y="0"/>
                </wp:wrapPolygon>
              </wp:wrapTight>
              <wp:docPr id="250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8372" cy="64405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125017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4E9781A8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2555FB40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</w:t>
                          </w:r>
                          <w:proofErr w:type="spellEnd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Marouan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8616CA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309.7pt;margin-top:.3pt;width:226.65pt;height:50.7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" fillcolor="#58b6c0 [3205]" stroked="f">
              <v:textbox>
                <w:txbxContent>
                  <w:p w14:paraId="79125017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Ferrari Alessandro</w:t>
                    </w:r>
                    <w:r>
                      <w:rPr>
                        <w:color w:val="auto"/>
                        <w:sz w:val="20"/>
                        <w:szCs w:val="20"/>
                      </w:rPr>
                      <w:t xml:space="preserve">                            15/02/2021</w:t>
                    </w:r>
                  </w:p>
                  <w:p w14:paraId="4E9781A8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Fedele Alessandro</w:t>
                    </w:r>
                  </w:p>
                  <w:p w14:paraId="2555FB40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proofErr w:type="spellStart"/>
                    <w:r w:rsidRPr="00E876CA">
                      <w:rPr>
                        <w:color w:val="auto"/>
                        <w:sz w:val="20"/>
                        <w:szCs w:val="20"/>
                      </w:rPr>
                      <w:t>Ouadi</w:t>
                    </w:r>
                    <w:proofErr w:type="spellEnd"/>
                    <w:r w:rsidRPr="00E876CA">
                      <w:rPr>
                        <w:color w:val="auto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876CA">
                      <w:rPr>
                        <w:color w:val="auto"/>
                        <w:sz w:val="20"/>
                        <w:szCs w:val="20"/>
                      </w:rPr>
                      <w:t>Marouan</w:t>
                    </w:r>
                    <w:proofErr w:type="spellEnd"/>
                  </w:p>
                </w:txbxContent>
              </v:textbox>
              <w10:wrap type="tight"/>
            </v:shape>
          </w:pict>
        </mc:Fallback>
      </mc:AlternateContent>
    </w:r>
    <w:r w:rsidR="00E876CA"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6095024A" wp14:editId="4F85C133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44" name="Gruppo 2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45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6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53B227DA" w14:textId="77777777" w:rsidR="00E876CA" w:rsidRDefault="00E876CA" w:rsidP="00E876CA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7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8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95024A" id="Gruppo 244" o:spid="_x0000_s1027" alt="&quot;&quot;" style="position:absolute;margin-left:-.6pt;margin-top:-8.1pt;width:595pt;height:122.25pt;z-index:-25165004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">
              <v:shape id="Figura a mano libera: Forma 23" o:spid="_x0000_s1028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29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53B227DA" w14:textId="77777777" w:rsidR="00E876CA" w:rsidRDefault="00E876CA" w:rsidP="00E876CA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0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1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  <w:p w14:paraId="04F25F36" w14:textId="77777777" w:rsidR="00A3095A" w:rsidRDefault="00E876CA" w:rsidP="00694135">
    <w:pPr>
      <w:pStyle w:val="Intestazione"/>
      <w:tabs>
        <w:tab w:val="left" w:pos="7200"/>
      </w:tabs>
    </w:pPr>
    <w:r>
      <w:rPr>
        <w:noProof/>
      </w:rPr>
      <w:drawing>
        <wp:anchor distT="0" distB="0" distL="114300" distR="114300" simplePos="0" relativeHeight="251667456" behindDoc="1" locked="0" layoutInCell="1" allowOverlap="1" wp14:anchorId="5951A614" wp14:editId="2C5D4454">
          <wp:simplePos x="0" y="0"/>
          <wp:positionH relativeFrom="page">
            <wp:align>left</wp:align>
          </wp:positionH>
          <wp:positionV relativeFrom="paragraph">
            <wp:posOffset>425063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9" name="Immagine 2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4135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364" w:type="pct"/>
      <w:tblInd w:w="-709" w:type="dxa"/>
      <w:tblLook w:val="0600" w:firstRow="0" w:lastRow="0" w:firstColumn="0" w:lastColumn="0" w:noHBand="1" w:noVBand="1"/>
    </w:tblPr>
    <w:tblGrid>
      <w:gridCol w:w="7183"/>
      <w:gridCol w:w="3273"/>
    </w:tblGrid>
    <w:tr w:rsidR="005F25B0" w14:paraId="6C35F6D8" w14:textId="77777777" w:rsidTr="009F55D5">
      <w:tc>
        <w:tcPr>
          <w:tcW w:w="7183" w:type="dxa"/>
        </w:tcPr>
        <w:p w14:paraId="654D8DB6" w14:textId="77777777" w:rsidR="005F25B0" w:rsidRDefault="00694135" w:rsidP="005F25B0">
          <w:pPr>
            <w:ind w:left="0"/>
          </w:pPr>
          <w:r w:rsidRPr="00E876CA">
            <w:rPr>
              <w:rFonts w:eastAsiaTheme="majorEastAsia"/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1113160C" wp14:editId="2441816F">
                    <wp:simplePos x="0" y="0"/>
                    <wp:positionH relativeFrom="column">
                      <wp:posOffset>4315543</wp:posOffset>
                    </wp:positionH>
                    <wp:positionV relativeFrom="paragraph">
                      <wp:posOffset>-11927</wp:posOffset>
                    </wp:positionV>
                    <wp:extent cx="2878372" cy="644055"/>
                    <wp:effectExtent l="0" t="0" r="0" b="3810"/>
                    <wp:wrapNone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8372" cy="64405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8B6BC2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Ferrari Alessandro</w:t>
                                </w:r>
                                <w:r w:rsidR="00694135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 xml:space="preserve">                            15/02/2021</w:t>
                                </w:r>
                              </w:p>
                              <w:p w14:paraId="2CB1A328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Fedele Alessandro</w:t>
                                </w:r>
                              </w:p>
                              <w:p w14:paraId="35CCF96B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Ouadi</w:t>
                                </w:r>
                                <w:proofErr w:type="spellEnd"/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Marouan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13160C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margin-left:339.8pt;margin-top:-.95pt;width:226.65pt;height:50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" fillcolor="#58b6c0 [3205]" stroked="f">
                    <v:textbox>
                      <w:txbxContent>
                        <w:p w14:paraId="118B6BC2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 w:rsidR="00694135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2CB1A328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35CCF96B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</w:t>
                          </w:r>
                          <w:proofErr w:type="spellEnd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Marouan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273" w:type="dxa"/>
          <w:shd w:val="clear" w:color="auto" w:fill="auto"/>
        </w:tcPr>
        <w:p w14:paraId="6B425EA6" w14:textId="77777777" w:rsidR="005F25B0" w:rsidRPr="00A3095A" w:rsidRDefault="005F25B0" w:rsidP="009F55D5">
          <w:pPr>
            <w:pStyle w:val="LuogoDataOra"/>
            <w:framePr w:wrap="around"/>
          </w:pPr>
        </w:p>
      </w:tc>
    </w:tr>
  </w:tbl>
  <w:p w14:paraId="6D4BB613" w14:textId="77777777" w:rsidR="005F25B0" w:rsidRDefault="009F55D5">
    <w:pPr>
      <w:pStyle w:val="Intestazione"/>
    </w:pPr>
    <w:r>
      <w:rPr>
        <w:noProof/>
      </w:rPr>
      <w:drawing>
        <wp:anchor distT="0" distB="0" distL="114300" distR="114300" simplePos="0" relativeHeight="251664384" behindDoc="1" locked="0" layoutInCell="1" allowOverlap="1" wp14:anchorId="000F4636" wp14:editId="650532A6">
          <wp:simplePos x="0" y="0"/>
          <wp:positionH relativeFrom="page">
            <wp:posOffset>11596</wp:posOffset>
          </wp:positionH>
          <wp:positionV relativeFrom="paragraph">
            <wp:posOffset>216176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1" name="Immagine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74EA84" wp14:editId="075593C3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2" name="Gruppo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3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14788F81" w14:textId="77777777" w:rsidR="009F55D5" w:rsidRDefault="009F55D5" w:rsidP="009F55D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74EA84" id="Gruppo 22" o:spid="_x0000_s1033" alt="&quot;&quot;" style="position:absolute;margin-left:-.6pt;margin-top:-8.1pt;width:595pt;height:122.25pt;z-index:-25165516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">
              <v:shape id="Figura a mano libera: Forma 23" o:spid="_x0000_s1034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35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14788F81" w14:textId="77777777" w:rsidR="009F55D5" w:rsidRDefault="009F55D5" w:rsidP="009F55D5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6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7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oelenco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6105A8"/>
    <w:multiLevelType w:val="hybridMultilevel"/>
    <w:tmpl w:val="65083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856772"/>
    <w:multiLevelType w:val="multilevel"/>
    <w:tmpl w:val="4E88364C"/>
    <w:lvl w:ilvl="0">
      <w:start w:val="1"/>
      <w:numFmt w:val="upperRoman"/>
      <w:pStyle w:val="Numeroelenco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Numeroelenco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6F4444E"/>
    <w:multiLevelType w:val="hybridMultilevel"/>
    <w:tmpl w:val="3C32D482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88" w:hanging="360"/>
      </w:pPr>
    </w:lvl>
    <w:lvl w:ilvl="2" w:tplc="0410001B" w:tentative="1">
      <w:start w:val="1"/>
      <w:numFmt w:val="lowerRoman"/>
      <w:lvlText w:val="%3."/>
      <w:lvlJc w:val="right"/>
      <w:pPr>
        <w:ind w:left="2208" w:hanging="180"/>
      </w:pPr>
    </w:lvl>
    <w:lvl w:ilvl="3" w:tplc="0410000F" w:tentative="1">
      <w:start w:val="1"/>
      <w:numFmt w:val="decimal"/>
      <w:lvlText w:val="%4."/>
      <w:lvlJc w:val="left"/>
      <w:pPr>
        <w:ind w:left="2928" w:hanging="360"/>
      </w:pPr>
    </w:lvl>
    <w:lvl w:ilvl="4" w:tplc="04100019" w:tentative="1">
      <w:start w:val="1"/>
      <w:numFmt w:val="lowerLetter"/>
      <w:lvlText w:val="%5."/>
      <w:lvlJc w:val="left"/>
      <w:pPr>
        <w:ind w:left="3648" w:hanging="360"/>
      </w:pPr>
    </w:lvl>
    <w:lvl w:ilvl="5" w:tplc="0410001B" w:tentative="1">
      <w:start w:val="1"/>
      <w:numFmt w:val="lowerRoman"/>
      <w:lvlText w:val="%6."/>
      <w:lvlJc w:val="right"/>
      <w:pPr>
        <w:ind w:left="4368" w:hanging="180"/>
      </w:pPr>
    </w:lvl>
    <w:lvl w:ilvl="6" w:tplc="0410000F" w:tentative="1">
      <w:start w:val="1"/>
      <w:numFmt w:val="decimal"/>
      <w:lvlText w:val="%7."/>
      <w:lvlJc w:val="left"/>
      <w:pPr>
        <w:ind w:left="5088" w:hanging="360"/>
      </w:pPr>
    </w:lvl>
    <w:lvl w:ilvl="7" w:tplc="04100019" w:tentative="1">
      <w:start w:val="1"/>
      <w:numFmt w:val="lowerLetter"/>
      <w:lvlText w:val="%8."/>
      <w:lvlJc w:val="left"/>
      <w:pPr>
        <w:ind w:left="5808" w:hanging="360"/>
      </w:pPr>
    </w:lvl>
    <w:lvl w:ilvl="8" w:tplc="041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3" w15:restartNumberingAfterBreak="0">
    <w:nsid w:val="68C10718"/>
    <w:multiLevelType w:val="multilevel"/>
    <w:tmpl w:val="04090023"/>
    <w:styleLink w:val="ArticoloSezione"/>
    <w:lvl w:ilvl="0">
      <w:start w:val="1"/>
      <w:numFmt w:val="upperRoman"/>
      <w:lvlText w:val="Articol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9"/>
  </w:num>
  <w:num w:numId="11">
    <w:abstractNumId w:val="11"/>
  </w:num>
  <w:num w:numId="12">
    <w:abstractNumId w:val="13"/>
  </w:num>
  <w:num w:numId="13">
    <w:abstractNumId w:val="8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6C"/>
    <w:rsid w:val="0000418E"/>
    <w:rsid w:val="00014059"/>
    <w:rsid w:val="00016839"/>
    <w:rsid w:val="00042FB3"/>
    <w:rsid w:val="00057671"/>
    <w:rsid w:val="00084752"/>
    <w:rsid w:val="00086540"/>
    <w:rsid w:val="00096491"/>
    <w:rsid w:val="000C2D9C"/>
    <w:rsid w:val="000D445D"/>
    <w:rsid w:val="000F1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746FC"/>
    <w:rsid w:val="00193653"/>
    <w:rsid w:val="001A6AC0"/>
    <w:rsid w:val="001C329C"/>
    <w:rsid w:val="001E7D29"/>
    <w:rsid w:val="00222216"/>
    <w:rsid w:val="00222713"/>
    <w:rsid w:val="0022366B"/>
    <w:rsid w:val="002404F5"/>
    <w:rsid w:val="00275260"/>
    <w:rsid w:val="00276FA1"/>
    <w:rsid w:val="00285B87"/>
    <w:rsid w:val="00291B4A"/>
    <w:rsid w:val="002C3D7E"/>
    <w:rsid w:val="002E4F42"/>
    <w:rsid w:val="002F76DA"/>
    <w:rsid w:val="00302877"/>
    <w:rsid w:val="0032131A"/>
    <w:rsid w:val="003248B1"/>
    <w:rsid w:val="003310BF"/>
    <w:rsid w:val="00333DF8"/>
    <w:rsid w:val="00352B99"/>
    <w:rsid w:val="00357641"/>
    <w:rsid w:val="003603AA"/>
    <w:rsid w:val="00360B6E"/>
    <w:rsid w:val="00361DEE"/>
    <w:rsid w:val="00394EF4"/>
    <w:rsid w:val="003A1CB3"/>
    <w:rsid w:val="003E5EB5"/>
    <w:rsid w:val="00410612"/>
    <w:rsid w:val="00411F8B"/>
    <w:rsid w:val="004203B0"/>
    <w:rsid w:val="00422FF4"/>
    <w:rsid w:val="004230D9"/>
    <w:rsid w:val="00441C5A"/>
    <w:rsid w:val="00450670"/>
    <w:rsid w:val="004701E1"/>
    <w:rsid w:val="004724BD"/>
    <w:rsid w:val="00477352"/>
    <w:rsid w:val="00491C23"/>
    <w:rsid w:val="00493375"/>
    <w:rsid w:val="004A2B64"/>
    <w:rsid w:val="004B5C09"/>
    <w:rsid w:val="004E227E"/>
    <w:rsid w:val="004F3CA9"/>
    <w:rsid w:val="004F4B9C"/>
    <w:rsid w:val="00500DD1"/>
    <w:rsid w:val="00521AE3"/>
    <w:rsid w:val="00535B54"/>
    <w:rsid w:val="00554276"/>
    <w:rsid w:val="00564D17"/>
    <w:rsid w:val="00570173"/>
    <w:rsid w:val="00581B90"/>
    <w:rsid w:val="005D3902"/>
    <w:rsid w:val="005E0ED9"/>
    <w:rsid w:val="005F25B0"/>
    <w:rsid w:val="00616B41"/>
    <w:rsid w:val="00620AE8"/>
    <w:rsid w:val="0064628C"/>
    <w:rsid w:val="0065214E"/>
    <w:rsid w:val="00655EE2"/>
    <w:rsid w:val="00680296"/>
    <w:rsid w:val="0068218C"/>
    <w:rsid w:val="006853BC"/>
    <w:rsid w:val="00687389"/>
    <w:rsid w:val="006928C1"/>
    <w:rsid w:val="00694135"/>
    <w:rsid w:val="006C7B78"/>
    <w:rsid w:val="006D5463"/>
    <w:rsid w:val="006E015E"/>
    <w:rsid w:val="006F03D4"/>
    <w:rsid w:val="00700B1F"/>
    <w:rsid w:val="007257E9"/>
    <w:rsid w:val="00740105"/>
    <w:rsid w:val="00744B1E"/>
    <w:rsid w:val="00756AD4"/>
    <w:rsid w:val="00756D9C"/>
    <w:rsid w:val="007619BD"/>
    <w:rsid w:val="00771C24"/>
    <w:rsid w:val="00781863"/>
    <w:rsid w:val="00786184"/>
    <w:rsid w:val="00792701"/>
    <w:rsid w:val="007D5836"/>
    <w:rsid w:val="007F34A4"/>
    <w:rsid w:val="00802F0C"/>
    <w:rsid w:val="00815563"/>
    <w:rsid w:val="008240DA"/>
    <w:rsid w:val="008429E5"/>
    <w:rsid w:val="00867EA4"/>
    <w:rsid w:val="00877C7F"/>
    <w:rsid w:val="00880C14"/>
    <w:rsid w:val="00890EFA"/>
    <w:rsid w:val="00897D88"/>
    <w:rsid w:val="008A0319"/>
    <w:rsid w:val="008C0FB0"/>
    <w:rsid w:val="008D0732"/>
    <w:rsid w:val="008D43E9"/>
    <w:rsid w:val="008E3C0E"/>
    <w:rsid w:val="008E421A"/>
    <w:rsid w:val="008E476B"/>
    <w:rsid w:val="008F0F63"/>
    <w:rsid w:val="00927C63"/>
    <w:rsid w:val="00932F50"/>
    <w:rsid w:val="0094637B"/>
    <w:rsid w:val="00955A78"/>
    <w:rsid w:val="009728E0"/>
    <w:rsid w:val="00991E0B"/>
    <w:rsid w:val="009921B8"/>
    <w:rsid w:val="009D4984"/>
    <w:rsid w:val="009D6901"/>
    <w:rsid w:val="009F4E19"/>
    <w:rsid w:val="009F55D5"/>
    <w:rsid w:val="00A07662"/>
    <w:rsid w:val="00A1006B"/>
    <w:rsid w:val="00A21B71"/>
    <w:rsid w:val="00A25111"/>
    <w:rsid w:val="00A3095A"/>
    <w:rsid w:val="00A3439E"/>
    <w:rsid w:val="00A37F9E"/>
    <w:rsid w:val="00A40085"/>
    <w:rsid w:val="00A47DF6"/>
    <w:rsid w:val="00A60E11"/>
    <w:rsid w:val="00A63D35"/>
    <w:rsid w:val="00A7109E"/>
    <w:rsid w:val="00A85CBF"/>
    <w:rsid w:val="00A9231C"/>
    <w:rsid w:val="00AA2532"/>
    <w:rsid w:val="00AC72FB"/>
    <w:rsid w:val="00AE0920"/>
    <w:rsid w:val="00AE1F88"/>
    <w:rsid w:val="00AE361F"/>
    <w:rsid w:val="00AE5370"/>
    <w:rsid w:val="00AF0544"/>
    <w:rsid w:val="00B24139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A2CE6"/>
    <w:rsid w:val="00BA443D"/>
    <w:rsid w:val="00BB018B"/>
    <w:rsid w:val="00BD1747"/>
    <w:rsid w:val="00BD2B06"/>
    <w:rsid w:val="00BE367F"/>
    <w:rsid w:val="00BF0532"/>
    <w:rsid w:val="00C14973"/>
    <w:rsid w:val="00C1643D"/>
    <w:rsid w:val="00C261A9"/>
    <w:rsid w:val="00C42793"/>
    <w:rsid w:val="00C47362"/>
    <w:rsid w:val="00C601ED"/>
    <w:rsid w:val="00CE5A5C"/>
    <w:rsid w:val="00D14CC6"/>
    <w:rsid w:val="00D31AB7"/>
    <w:rsid w:val="00D50D23"/>
    <w:rsid w:val="00D512BB"/>
    <w:rsid w:val="00D53571"/>
    <w:rsid w:val="00DA3B1A"/>
    <w:rsid w:val="00DC6078"/>
    <w:rsid w:val="00DC79AD"/>
    <w:rsid w:val="00DD2075"/>
    <w:rsid w:val="00DF2868"/>
    <w:rsid w:val="00E557A0"/>
    <w:rsid w:val="00E876CA"/>
    <w:rsid w:val="00E907BC"/>
    <w:rsid w:val="00EF6435"/>
    <w:rsid w:val="00F10F6B"/>
    <w:rsid w:val="00F23697"/>
    <w:rsid w:val="00F36BB7"/>
    <w:rsid w:val="00F46C60"/>
    <w:rsid w:val="00F85035"/>
    <w:rsid w:val="00F87EAA"/>
    <w:rsid w:val="00F92B25"/>
    <w:rsid w:val="00F93D79"/>
    <w:rsid w:val="00FA1A6C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F78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01E1"/>
  </w:style>
  <w:style w:type="paragraph" w:styleId="Titolo1">
    <w:name w:val="heading 1"/>
    <w:basedOn w:val="Normale"/>
    <w:uiPriority w:val="9"/>
    <w:qFormat/>
    <w:rsid w:val="005F25B0"/>
    <w:pPr>
      <w:keepNext/>
      <w:spacing w:before="480"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itolo2">
    <w:name w:val="heading 2"/>
    <w:basedOn w:val="Normale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itolo3">
    <w:name w:val="heading 3"/>
    <w:basedOn w:val="Normale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umeroelenco">
    <w:name w:val="List Number"/>
    <w:basedOn w:val="Normale"/>
    <w:uiPriority w:val="12"/>
    <w:qFormat/>
    <w:rsid w:val="002F76DA"/>
    <w:pPr>
      <w:numPr>
        <w:numId w:val="9"/>
      </w:numPr>
    </w:pPr>
    <w:rPr>
      <w:b/>
    </w:rPr>
  </w:style>
  <w:style w:type="character" w:styleId="Testosegnaposto">
    <w:name w:val="Placeholder Text"/>
    <w:basedOn w:val="Carpredefinitoparagraf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e"/>
    <w:next w:val="Normale"/>
    <w:link w:val="DataCarattere"/>
    <w:uiPriority w:val="10"/>
    <w:qFormat/>
    <w:rsid w:val="004230D9"/>
    <w:pPr>
      <w:spacing w:after="480"/>
      <w:jc w:val="center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Puntoelenco">
    <w:name w:val="List Bullet"/>
    <w:basedOn w:val="Normale"/>
    <w:uiPriority w:val="13"/>
    <w:qFormat/>
    <w:rsid w:val="004230D9"/>
    <w:pPr>
      <w:numPr>
        <w:numId w:val="1"/>
      </w:numPr>
      <w:contextualSpacing/>
    </w:pPr>
    <w:rPr>
      <w:b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nfasicorsivo">
    <w:name w:val="Emphasis"/>
    <w:basedOn w:val="Carpredefinitoparagrafo"/>
    <w:uiPriority w:val="15"/>
    <w:qFormat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olo">
    <w:name w:val="Title"/>
    <w:basedOn w:val="Normale"/>
    <w:link w:val="TitoloCarattere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Enfasigrassetto">
    <w:name w:val="Strong"/>
    <w:basedOn w:val="Carpredefinitoparagrafo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zione">
    <w:name w:val="Quote"/>
    <w:basedOn w:val="Normale"/>
    <w:link w:val="CitazioneCarattere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agrafoelenco">
    <w:name w:val="List Paragraph"/>
    <w:basedOn w:val="Normale"/>
    <w:uiPriority w:val="34"/>
    <w:unhideWhenUsed/>
    <w:qFormat/>
    <w:rsid w:val="004230D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4230D9"/>
  </w:style>
  <w:style w:type="paragraph" w:styleId="Sommario1">
    <w:name w:val="toc 1"/>
    <w:basedOn w:val="Normale"/>
    <w:next w:val="Normale"/>
    <w:autoRedefine/>
    <w:uiPriority w:val="39"/>
    <w:semiHidden/>
    <w:unhideWhenUsed/>
    <w:rsid w:val="004230D9"/>
    <w:pPr>
      <w:spacing w:after="100"/>
      <w:ind w:left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230D9"/>
    <w:pPr>
      <w:spacing w:after="100"/>
      <w:ind w:left="1920"/>
    </w:pPr>
  </w:style>
  <w:style w:type="paragraph" w:styleId="Titolosommario">
    <w:name w:val="TOC Heading"/>
    <w:basedOn w:val="Titolo1"/>
    <w:next w:val="Tito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stodelblocco">
    <w:name w:val="Block Text"/>
    <w:basedOn w:val="Normale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4230D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4230D9"/>
    <w:rPr>
      <w:rFonts w:ascii="Times New Roman" w:hAnsi="Times New Roman" w:cs="Times New Roman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4230D9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4230D9"/>
    <w:rPr>
      <w:rFonts w:ascii="Times New Roman" w:hAnsi="Times New Roman" w:cs="Times New Roman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230D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rsid w:val="004230D9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01E1"/>
  </w:style>
  <w:style w:type="character" w:styleId="Rimandonotaapidipagina">
    <w:name w:val="foot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222713"/>
    <w:pPr>
      <w:spacing w:after="0" w:line="240" w:lineRule="auto"/>
      <w:ind w:left="0"/>
    </w:pPr>
    <w:rPr>
      <w:sz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2713"/>
    <w:rPr>
      <w:sz w:val="16"/>
    </w:rPr>
  </w:style>
  <w:style w:type="character" w:styleId="AcronimoHTML">
    <w:name w:val="HTML Acronym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umeroriga">
    <w:name w:val="lin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stomacro">
    <w:name w:val="macro"/>
    <w:link w:val="TestomacroCarattere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zione">
    <w:name w:val="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4230D9"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4230D9"/>
    <w:rPr>
      <w:rFonts w:ascii="Times New Roman" w:hAnsi="Times New Roman" w:cs="Times New Roman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4230D9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4230D9"/>
    <w:rPr>
      <w:rFonts w:ascii="Times New Roman" w:hAnsi="Times New Roman" w:cs="Times New Roman"/>
    </w:rPr>
  </w:style>
  <w:style w:type="paragraph" w:styleId="Firma">
    <w:name w:val="Signature"/>
    <w:basedOn w:val="Normale"/>
    <w:link w:val="FirmaCarattere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4230D9"/>
    <w:rPr>
      <w:rFonts w:ascii="Times New Roman" w:hAnsi="Times New Roman" w:cs="Times New Roman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oelenco2">
    <w:name w:val="List Number 2"/>
    <w:basedOn w:val="Normale"/>
    <w:uiPriority w:val="12"/>
    <w:unhideWhenUsed/>
    <w:qFormat/>
    <w:rsid w:val="002E4F42"/>
    <w:pPr>
      <w:numPr>
        <w:ilvl w:val="1"/>
        <w:numId w:val="9"/>
      </w:numPr>
    </w:pPr>
  </w:style>
  <w:style w:type="numbering" w:styleId="111111">
    <w:name w:val="Outline List 2"/>
    <w:basedOn w:val="Nessunelenco"/>
    <w:uiPriority w:val="99"/>
    <w:semiHidden/>
    <w:unhideWhenUsed/>
    <w:rsid w:val="004230D9"/>
    <w:pPr>
      <w:numPr>
        <w:numId w:val="10"/>
      </w:numPr>
    </w:pPr>
  </w:style>
  <w:style w:type="numbering" w:styleId="1ai">
    <w:name w:val="Outline List 1"/>
    <w:basedOn w:val="Nessunelenco"/>
    <w:uiPriority w:val="99"/>
    <w:semiHidden/>
    <w:unhideWhenUsed/>
    <w:rsid w:val="004230D9"/>
    <w:pPr>
      <w:numPr>
        <w:numId w:val="11"/>
      </w:numPr>
    </w:pPr>
  </w:style>
  <w:style w:type="numbering" w:styleId="ArticoloSezione">
    <w:name w:val="Outline List 3"/>
    <w:basedOn w:val="Nessunelenco"/>
    <w:uiPriority w:val="99"/>
    <w:semiHidden/>
    <w:unhideWhenUsed/>
    <w:rsid w:val="004230D9"/>
    <w:pPr>
      <w:numPr>
        <w:numId w:val="12"/>
      </w:numPr>
    </w:p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4230D9"/>
    <w:rPr>
      <w:rFonts w:ascii="Times New Roman" w:hAnsi="Times New Roman" w:cs="Times New Roman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4230D9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4230D9"/>
    <w:rPr>
      <w:rFonts w:ascii="Times New Roman" w:hAnsi="Times New Roman" w:cs="Times New Roman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4230D9"/>
    <w:rPr>
      <w:rFonts w:ascii="Times New Roman" w:hAnsi="Times New Roman" w:cs="Times New Roman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4230D9"/>
    <w:rPr>
      <w:rFonts w:ascii="Times New Roman" w:hAnsi="Times New Roman" w:cs="Times New Roman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4230D9"/>
    <w:rPr>
      <w:rFonts w:ascii="Times New Roman" w:hAnsi="Times New Roman" w:cs="Times New Roman"/>
    </w:rPr>
  </w:style>
  <w:style w:type="table" w:styleId="Grigliaacolori">
    <w:name w:val="Colorful Grid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4230D9"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4230D9"/>
    <w:rPr>
      <w:rFonts w:ascii="Times New Roman" w:hAnsi="Times New Roman" w:cs="Times New Roman"/>
    </w:rPr>
  </w:style>
  <w:style w:type="table" w:styleId="Tabellagriglia1chiara">
    <w:name w:val="Grid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gliatab3">
    <w:name w:val="Grid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EsempioHTML">
    <w:name w:val="HTML Sample"/>
    <w:basedOn w:val="Carpredefinitoparagraf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ice2">
    <w:name w:val="index 2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igliachiara">
    <w:name w:val="Light Grid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Elenco">
    <w:name w:val="List"/>
    <w:basedOn w:val="Normale"/>
    <w:uiPriority w:val="99"/>
    <w:semiHidden/>
    <w:unhideWhenUsed/>
    <w:rsid w:val="004230D9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4230D9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4230D9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4230D9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4230D9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4230D9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4230D9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oelenco3">
    <w:name w:val="List Number 3"/>
    <w:basedOn w:val="Normale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laelenco1chiara">
    <w:name w:val="List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2">
    <w:name w:val="List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Elencotab3">
    <w:name w:val="List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essunaspaziatura">
    <w:name w:val="No Spacing"/>
    <w:link w:val="NessunaspaziaturaCarattere"/>
    <w:uiPriority w:val="1"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semiHidden/>
    <w:unhideWhenUsed/>
    <w:rsid w:val="004230D9"/>
  </w:style>
  <w:style w:type="paragraph" w:styleId="Rientronormale">
    <w:name w:val="Normal Indent"/>
    <w:basedOn w:val="Normale"/>
    <w:uiPriority w:val="99"/>
    <w:semiHidden/>
    <w:unhideWhenUsed/>
    <w:rsid w:val="004230D9"/>
    <w:pPr>
      <w:ind w:left="708"/>
    </w:pPr>
  </w:style>
  <w:style w:type="character" w:styleId="Numeropagina">
    <w:name w:val="pag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table" w:styleId="Tabellasemplice-1">
    <w:name w:val="Plain Table 1"/>
    <w:basedOn w:val="Tabellanormale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ffetti3D1">
    <w:name w:val="Table 3D effects 1"/>
    <w:basedOn w:val="Tabellanormale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uiPriority w:val="3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4230D9"/>
    <w:pPr>
      <w:spacing w:after="0"/>
      <w:ind w:left="240" w:hanging="24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4230D9"/>
    <w:pPr>
      <w:spacing w:after="0"/>
      <w:ind w:left="0"/>
    </w:pPr>
  </w:style>
  <w:style w:type="table" w:styleId="Tabellaprofessionale">
    <w:name w:val="Table Professional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230D9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230D9"/>
    <w:pPr>
      <w:spacing w:after="100"/>
      <w:ind w:left="48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230D9"/>
    <w:pPr>
      <w:spacing w:after="100"/>
      <w:ind w:left="72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230D9"/>
    <w:pPr>
      <w:spacing w:after="100"/>
      <w:ind w:left="9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230D9"/>
    <w:pPr>
      <w:spacing w:after="100"/>
      <w:ind w:left="12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230D9"/>
    <w:pPr>
      <w:spacing w:after="100"/>
      <w:ind w:left="144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aCarattere">
    <w:name w:val="Data Carattere"/>
    <w:basedOn w:val="Carpredefinitoparagrafo"/>
    <w:link w:val="Data"/>
    <w:uiPriority w:val="10"/>
    <w:rsid w:val="00C47362"/>
    <w:rPr>
      <w:rFonts w:ascii="Times New Roman" w:hAnsi="Times New Roman"/>
    </w:rPr>
  </w:style>
  <w:style w:type="paragraph" w:customStyle="1" w:styleId="LuogoDataOra">
    <w:name w:val="LuogoDataOra"/>
    <w:basedOn w:val="Normale"/>
    <w:qFormat/>
    <w:rsid w:val="00222713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FFFFFF" w:themeColor="background1"/>
      <w:sz w:val="16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A1A6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inf_5h\Desktop\SitoInfoService\tf230718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D4C172A484425F95698F5512A651A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C3FC21-4DA2-4A0F-A504-C672B7612D15}"/>
      </w:docPartPr>
      <w:docPartBody>
        <w:p w:rsidR="00D1328C" w:rsidRDefault="009D6276" w:rsidP="009D6276">
          <w:pPr>
            <w:pStyle w:val="F4D4C172A484425F95698F5512A651A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  <w:docPart>
      <w:docPartPr>
        <w:name w:val="6C616BD0D0B144D983EB6F13AA8B160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88C3AFA-4733-4A34-904F-BFC18C896082}"/>
      </w:docPartPr>
      <w:docPartBody>
        <w:p w:rsidR="00D1328C" w:rsidRDefault="009D6276" w:rsidP="009D6276">
          <w:pPr>
            <w:pStyle w:val="6C616BD0D0B144D983EB6F13AA8B160A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76"/>
    <w:rsid w:val="00004655"/>
    <w:rsid w:val="00477957"/>
    <w:rsid w:val="005815DE"/>
    <w:rsid w:val="0073137B"/>
    <w:rsid w:val="00983338"/>
    <w:rsid w:val="009D6276"/>
    <w:rsid w:val="00CD30AD"/>
    <w:rsid w:val="00D1328C"/>
    <w:rsid w:val="00EA7D10"/>
    <w:rsid w:val="00EC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F7F61E75CD74CE48812513B8D06BB10">
    <w:name w:val="BF7F61E75CD74CE48812513B8D06BB10"/>
  </w:style>
  <w:style w:type="paragraph" w:customStyle="1" w:styleId="D3DF388EBDB345D4BBE44F3079649D28">
    <w:name w:val="D3DF388EBDB345D4BBE44F3079649D28"/>
  </w:style>
  <w:style w:type="paragraph" w:customStyle="1" w:styleId="EA9DC4F559024635A717D0F45780520A">
    <w:name w:val="EA9DC4F559024635A717D0F45780520A"/>
  </w:style>
  <w:style w:type="paragraph" w:customStyle="1" w:styleId="BBFF3CCD43324A3DBE4F52D5ADEDCB02">
    <w:name w:val="BBFF3CCD43324A3DBE4F52D5ADEDCB02"/>
  </w:style>
  <w:style w:type="paragraph" w:customStyle="1" w:styleId="D810D01F5572459CBE6D36E04C02ED62">
    <w:name w:val="D810D01F5572459CBE6D36E04C02ED62"/>
  </w:style>
  <w:style w:type="paragraph" w:customStyle="1" w:styleId="C9DB22B7A56748129D2A9A9453FF7359">
    <w:name w:val="C9DB22B7A56748129D2A9A9453FF7359"/>
  </w:style>
  <w:style w:type="paragraph" w:customStyle="1" w:styleId="53AFD9E493BC4752BF14782DFBE0E8BE">
    <w:name w:val="53AFD9E493BC4752BF14782DFBE0E8BE"/>
  </w:style>
  <w:style w:type="paragraph" w:customStyle="1" w:styleId="100DA444CF1B4AE9A0849B83584CBD8F">
    <w:name w:val="100DA444CF1B4AE9A0849B83584CBD8F"/>
  </w:style>
  <w:style w:type="paragraph" w:customStyle="1" w:styleId="F78B4AC0F65C420CACE9D9D4BE105D25">
    <w:name w:val="F78B4AC0F65C420CACE9D9D4BE105D25"/>
  </w:style>
  <w:style w:type="paragraph" w:customStyle="1" w:styleId="7B989AE29ED24227BD184BBC337CB987">
    <w:name w:val="7B989AE29ED24227BD184BBC337CB987"/>
  </w:style>
  <w:style w:type="paragraph" w:customStyle="1" w:styleId="591C92E59258412298D22429D14031FF">
    <w:name w:val="591C92E59258412298D22429D14031FF"/>
  </w:style>
  <w:style w:type="paragraph" w:customStyle="1" w:styleId="11C75296A1694A459B90382E0B3FA7F8">
    <w:name w:val="11C75296A1694A459B90382E0B3FA7F8"/>
  </w:style>
  <w:style w:type="paragraph" w:customStyle="1" w:styleId="E1950BE0364A47AFA1938BCAE6E548EF">
    <w:name w:val="E1950BE0364A47AFA1938BCAE6E548EF"/>
  </w:style>
  <w:style w:type="paragraph" w:customStyle="1" w:styleId="5E99B9C8A57649E78644C5D97165FF6F">
    <w:name w:val="5E99B9C8A57649E78644C5D97165FF6F"/>
  </w:style>
  <w:style w:type="paragraph" w:customStyle="1" w:styleId="7811DB8CF13C44058C1C62535511A306">
    <w:name w:val="7811DB8CF13C44058C1C62535511A306"/>
  </w:style>
  <w:style w:type="paragraph" w:customStyle="1" w:styleId="32320FB8408949A5B6F5B04FA7FA037F">
    <w:name w:val="32320FB8408949A5B6F5B04FA7FA037F"/>
  </w:style>
  <w:style w:type="paragraph" w:customStyle="1" w:styleId="5F55A450D7B747F08A558F17379AD1E2">
    <w:name w:val="5F55A450D7B747F08A558F17379AD1E2"/>
  </w:style>
  <w:style w:type="paragraph" w:customStyle="1" w:styleId="E5866DCD08454EA7B0727252CD80F1B3">
    <w:name w:val="E5866DCD08454EA7B0727252CD80F1B3"/>
  </w:style>
  <w:style w:type="paragraph" w:customStyle="1" w:styleId="FE700407122F4A4EBD9D2FBDC1B12F03">
    <w:name w:val="FE700407122F4A4EBD9D2FBDC1B12F03"/>
  </w:style>
  <w:style w:type="paragraph" w:customStyle="1" w:styleId="5E25A7E487CF4E28A88FCAFA53E0A663">
    <w:name w:val="5E25A7E487CF4E28A88FCAFA53E0A663"/>
  </w:style>
  <w:style w:type="paragraph" w:customStyle="1" w:styleId="52F631B5317F4B16B82A45A23B6ECF50">
    <w:name w:val="52F631B5317F4B16B82A45A23B6ECF50"/>
  </w:style>
  <w:style w:type="paragraph" w:customStyle="1" w:styleId="485D615DB2684F2A8B510B5C4C287A83">
    <w:name w:val="485D615DB2684F2A8B510B5C4C287A83"/>
  </w:style>
  <w:style w:type="paragraph" w:customStyle="1" w:styleId="CCE0BEDD8F9C438D8743A71FCF5DE98C">
    <w:name w:val="CCE0BEDD8F9C438D8743A71FCF5DE98C"/>
  </w:style>
  <w:style w:type="paragraph" w:customStyle="1" w:styleId="4A3C2166391E4F5E9F171E756997E276">
    <w:name w:val="4A3C2166391E4F5E9F171E756997E276"/>
  </w:style>
  <w:style w:type="paragraph" w:customStyle="1" w:styleId="032635E265D04EDAAA82EE1D34D785A2">
    <w:name w:val="032635E265D04EDAAA82EE1D34D785A2"/>
  </w:style>
  <w:style w:type="paragraph" w:customStyle="1" w:styleId="342683C95014412B9EED91BD6418F2DE">
    <w:name w:val="342683C95014412B9EED91BD6418F2DE"/>
  </w:style>
  <w:style w:type="paragraph" w:customStyle="1" w:styleId="800AAC5CD91E442696100C9D114D6D53">
    <w:name w:val="800AAC5CD91E442696100C9D114D6D53"/>
  </w:style>
  <w:style w:type="paragraph" w:customStyle="1" w:styleId="F035FCEEC7CB4276B8A791BF28C50A2C">
    <w:name w:val="F035FCEEC7CB4276B8A791BF28C50A2C"/>
  </w:style>
  <w:style w:type="paragraph" w:customStyle="1" w:styleId="5FAD193CA892404AA9F1E458C3BC7C17">
    <w:name w:val="5FAD193CA892404AA9F1E458C3BC7C17"/>
  </w:style>
  <w:style w:type="paragraph" w:customStyle="1" w:styleId="84F495755633440EB6F8D8AA90077417">
    <w:name w:val="84F495755633440EB6F8D8AA90077417"/>
  </w:style>
  <w:style w:type="paragraph" w:customStyle="1" w:styleId="1EFBDD11359E49C2B8AA26748D011144">
    <w:name w:val="1EFBDD11359E49C2B8AA26748D011144"/>
  </w:style>
  <w:style w:type="paragraph" w:customStyle="1" w:styleId="27165EEE624242EC9189F518D25251FB">
    <w:name w:val="27165EEE624242EC9189F518D25251FB"/>
  </w:style>
  <w:style w:type="paragraph" w:customStyle="1" w:styleId="770804188B4B48098B9F5D94D113A1C9">
    <w:name w:val="770804188B4B48098B9F5D94D113A1C9"/>
  </w:style>
  <w:style w:type="paragraph" w:customStyle="1" w:styleId="BA51C8EA3EF84FC5BD9F9BD6B75C7EF8">
    <w:name w:val="BA51C8EA3EF84FC5BD9F9BD6B75C7EF8"/>
  </w:style>
  <w:style w:type="paragraph" w:customStyle="1" w:styleId="1EABB1AB5C2647BDA5647B527E37D948">
    <w:name w:val="1EABB1AB5C2647BDA5647B527E37D948"/>
  </w:style>
  <w:style w:type="paragraph" w:customStyle="1" w:styleId="F4D4C172A484425F95698F5512A651A6">
    <w:name w:val="F4D4C172A484425F95698F5512A651A6"/>
    <w:rsid w:val="009D6276"/>
  </w:style>
  <w:style w:type="paragraph" w:customStyle="1" w:styleId="6C616BD0D0B144D983EB6F13AA8B160A">
    <w:name w:val="6C616BD0D0B144D983EB6F13AA8B160A"/>
    <w:rsid w:val="009D6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D00AEE-3F06-4626-AB25-35C6D09AE9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64D29EE-BCA5-4847-AAAA-8D9E4282C1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F9A439-08CB-4BF0-B5C9-E9020D595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ED159DE-1112-4111-A01E-E12E788FA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tf23071820_win32.dotx</Template>
  <TotalTime>0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2021-02-24T21:47:00Z</dcterms:created>
  <dcterms:modified xsi:type="dcterms:W3CDTF">2021-02-24T21:51:00Z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