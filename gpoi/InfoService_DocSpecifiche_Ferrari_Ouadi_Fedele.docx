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9E7D6" w14:textId="77777777" w:rsidR="00F93D79" w:rsidRPr="002F76DA" w:rsidRDefault="00FA1A6C" w:rsidP="003603AA">
      <w:pPr>
        <w:pStyle w:val="Titolo1"/>
      </w:pPr>
      <w:r>
        <w:t>Documento specifiche</w:t>
      </w:r>
    </w:p>
    <w:p w14:paraId="75DFDBC0" w14:textId="77777777" w:rsidR="00110BBD" w:rsidRPr="002F76DA" w:rsidRDefault="00694135" w:rsidP="002F76DA">
      <w:pPr>
        <w:pStyle w:val="Numeroelenco"/>
      </w:pPr>
      <w:r>
        <w:rPr>
          <w:rFonts w:eastAsiaTheme="majorEastAsia"/>
        </w:rPr>
        <w:t>Obiettivo</w:t>
      </w:r>
    </w:p>
    <w:p w14:paraId="27FE3AE1" w14:textId="77777777" w:rsidR="00694135" w:rsidRDefault="00694135" w:rsidP="00694135">
      <w:r>
        <w:t xml:space="preserve">Si desidera creare un sistema che permetta alla ditta </w:t>
      </w:r>
      <w:proofErr w:type="spellStart"/>
      <w:r>
        <w:t>InfoService</w:t>
      </w:r>
      <w:proofErr w:type="spellEnd"/>
      <w:r>
        <w:t xml:space="preserve"> di offrire servizi, quindi permettere ai suoi clienti di richiedere assistenza e consulenza informatica.</w:t>
      </w:r>
    </w:p>
    <w:p w14:paraId="5F259364" w14:textId="77777777" w:rsidR="00694135" w:rsidRDefault="00694135" w:rsidP="00694135">
      <w:r>
        <w:t>Si vuole inoltre permettere ai dipendenti di compilare la scheda dell’attività svolta.</w:t>
      </w:r>
    </w:p>
    <w:p w14:paraId="3F94525F" w14:textId="14384877" w:rsidR="00110BBD" w:rsidRPr="002F76DA" w:rsidRDefault="00FF7C07" w:rsidP="00110BBD">
      <w:pPr>
        <w:pStyle w:val="Numeroelenco"/>
      </w:pPr>
      <w:r>
        <w:rPr>
          <w:rFonts w:eastAsiaTheme="majorEastAsia"/>
        </w:rPr>
        <w:t xml:space="preserve">Requisiti </w:t>
      </w:r>
      <w:r w:rsidR="00694135">
        <w:rPr>
          <w:rFonts w:eastAsiaTheme="majorEastAsia"/>
        </w:rPr>
        <w:t>Funzionali</w:t>
      </w:r>
    </w:p>
    <w:p w14:paraId="3828E7B2" w14:textId="77777777" w:rsidR="00694135" w:rsidRDefault="00694135" w:rsidP="00694135">
      <w:r>
        <w:t>Il sistema software “</w:t>
      </w:r>
      <w:proofErr w:type="spellStart"/>
      <w:r>
        <w:t>InfoService</w:t>
      </w:r>
      <w:proofErr w:type="spellEnd"/>
      <w:r>
        <w:t>” deve:</w:t>
      </w:r>
    </w:p>
    <w:p w14:paraId="144D61B2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bookmarkStart w:id="0" w:name="_Hlk64230065"/>
      <w:r>
        <w:t>Gestire le operazioni dei potenziali clienti:</w:t>
      </w:r>
    </w:p>
    <w:bookmarkEnd w:id="0"/>
    <w:p w14:paraId="77A9AED2" w14:textId="73EF2927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Registrazione nel sistema</w:t>
      </w:r>
      <w:r w:rsidR="00FF7C07">
        <w:t xml:space="preserve">: </w:t>
      </w:r>
      <w:r w:rsidR="00FF7C07" w:rsidRPr="00FF7C07">
        <w:rPr>
          <w:rFonts w:ascii="Calibri" w:hAnsi="Calibri" w:cs="Calibri"/>
        </w:rPr>
        <w:t>utente si registra solo se compila i campi in modo corretto e conferma la sua e-mail (verifica in due passaggi)</w:t>
      </w:r>
    </w:p>
    <w:p w14:paraId="43A4A13B" w14:textId="69700A13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</w:t>
      </w:r>
      <w:r w:rsidR="00FF7C07">
        <w:t xml:space="preserve">: </w:t>
      </w:r>
      <w:r w:rsidR="00FF7C07" w:rsidRPr="00FF7C07">
        <w:rPr>
          <w:rFonts w:ascii="Calibri" w:hAnsi="Calibri" w:cs="Calibri"/>
        </w:rPr>
        <w:t>manda un messaggio all’azienda per eventuali domande</w:t>
      </w:r>
    </w:p>
    <w:p w14:paraId="1DCA207D" w14:textId="77777777" w:rsidR="00694135" w:rsidRDefault="00694135" w:rsidP="00694135">
      <w:r>
        <w:t>I</w:t>
      </w:r>
      <w:r w:rsidRPr="00F505DB">
        <w:t>mplementare un servizio di login, per dipendenti e clienti.</w:t>
      </w:r>
    </w:p>
    <w:p w14:paraId="6E4D1CE5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clienti:</w:t>
      </w:r>
    </w:p>
    <w:p w14:paraId="171B0422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Richiesta assistenza, compilazione modulo con il problema in questione</w:t>
      </w:r>
      <w:r w:rsidR="00FF7C07">
        <w:t xml:space="preserve">: </w:t>
      </w:r>
    </w:p>
    <w:p w14:paraId="1F5A73F4" w14:textId="7820A306" w:rsidR="00694135" w:rsidRDefault="00FF7C07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 xml:space="preserve">nella pagina privata </w:t>
      </w:r>
      <w:r w:rsidR="008B2199" w:rsidRPr="006F24CF">
        <w:rPr>
          <w:rFonts w:ascii="Calibri" w:hAnsi="Calibri" w:cs="Calibri"/>
        </w:rPr>
        <w:t>il cliente si ritroverà con i moduli per inviare la richiesta</w:t>
      </w:r>
    </w:p>
    <w:p w14:paraId="2A425369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Annullamento richiesta di assistenza, giustificando l’annullamento</w:t>
      </w:r>
      <w:r w:rsidR="008B2199">
        <w:t>:</w:t>
      </w:r>
    </w:p>
    <w:p w14:paraId="6C1F2DBB" w14:textId="4D869DF7" w:rsidR="00694135" w:rsidRDefault="008B2199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nel caso si fosse sbagliato oppure avesse risolto il problema può cancellare il ticket</w:t>
      </w:r>
    </w:p>
    <w:p w14:paraId="47BC344C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assistenze ricevute</w:t>
      </w:r>
      <w:r w:rsidR="008B2199">
        <w:t xml:space="preserve">: </w:t>
      </w:r>
    </w:p>
    <w:p w14:paraId="032A53D3" w14:textId="4066EDC3" w:rsidR="00694135" w:rsidRDefault="008B2199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così da avere un quadro delle problematiche avute nel tempo</w:t>
      </w:r>
    </w:p>
    <w:p w14:paraId="1B45DFEB" w14:textId="77777777" w:rsidR="006F24CF" w:rsidRP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  <w:rPr>
          <w:rFonts w:ascii="Calibri" w:hAnsi="Calibri" w:cs="Calibri"/>
        </w:rPr>
      </w:pPr>
      <w:r>
        <w:t>Convalidazione de</w:t>
      </w:r>
      <w:r w:rsidRPr="008620F8">
        <w:t>i report visualizzati e</w:t>
      </w:r>
      <w:r>
        <w:t>d eventuale</w:t>
      </w:r>
      <w:r w:rsidRPr="008620F8">
        <w:t xml:space="preserve"> comment</w:t>
      </w:r>
      <w:r>
        <w:t>o relativo all’intervento</w:t>
      </w:r>
      <w:r w:rsidR="008B2199">
        <w:t xml:space="preserve">: </w:t>
      </w:r>
    </w:p>
    <w:p w14:paraId="09DE86EB" w14:textId="1A2F1503" w:rsidR="00694135" w:rsidRPr="006F24CF" w:rsidRDefault="008B2199" w:rsidP="006F24CF">
      <w:pPr>
        <w:pStyle w:val="Paragrafoelenco"/>
        <w:spacing w:after="160" w:line="256" w:lineRule="auto"/>
        <w:ind w:left="1080" w:firstLine="360"/>
        <w:rPr>
          <w:rFonts w:ascii="Calibri" w:hAnsi="Calibri" w:cs="Calibri"/>
        </w:rPr>
      </w:pPr>
      <w:r w:rsidRPr="006F24CF">
        <w:rPr>
          <w:rFonts w:ascii="Calibri" w:hAnsi="Calibri" w:cs="Calibri"/>
        </w:rPr>
        <w:t>deve convalidare ciò che ha scritto il dipendente riguardo l’assistenza</w:t>
      </w:r>
    </w:p>
    <w:p w14:paraId="7D87B92F" w14:textId="77777777" w:rsidR="006F24CF" w:rsidRDefault="00694135" w:rsidP="006F24CF">
      <w:pPr>
        <w:pStyle w:val="Paragrafoelenco"/>
        <w:numPr>
          <w:ilvl w:val="1"/>
          <w:numId w:val="44"/>
        </w:numPr>
        <w:spacing w:after="160" w:line="256" w:lineRule="auto"/>
      </w:pPr>
      <w:r>
        <w:t>Contatto con l’azienda, in caso di necessità</w:t>
      </w:r>
      <w:r w:rsidR="006F24CF">
        <w:t xml:space="preserve">: </w:t>
      </w:r>
    </w:p>
    <w:p w14:paraId="61FDE771" w14:textId="62AC0D51" w:rsidR="006F24CF" w:rsidRDefault="006F24CF" w:rsidP="006F24CF">
      <w:pPr>
        <w:pStyle w:val="Paragrafoelenco"/>
        <w:spacing w:after="160" w:line="256" w:lineRule="auto"/>
        <w:ind w:firstLine="720"/>
      </w:pPr>
      <w:r w:rsidRPr="00FF7C07">
        <w:rPr>
          <w:rFonts w:ascii="Calibri" w:hAnsi="Calibri" w:cs="Calibri"/>
        </w:rPr>
        <w:t>manda un messaggio all’azienda per eventuali domande</w:t>
      </w:r>
    </w:p>
    <w:p w14:paraId="1C2A37AA" w14:textId="77777777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>Gestire le operazioni dei dipendenti:</w:t>
      </w:r>
    </w:p>
    <w:p w14:paraId="669B57FF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Scrittura attività svolta, compilazione modulo apposito(report)</w:t>
      </w:r>
      <w:r w:rsidR="006F24CF">
        <w:t xml:space="preserve">: </w:t>
      </w:r>
    </w:p>
    <w:p w14:paraId="1AA622D7" w14:textId="131D5039" w:rsidR="00694135" w:rsidRDefault="006F24CF" w:rsidP="006F24CF">
      <w:pPr>
        <w:pStyle w:val="Paragrafoelenco"/>
        <w:spacing w:after="160" w:line="256" w:lineRule="auto"/>
        <w:ind w:firstLine="720"/>
      </w:pPr>
      <w:r w:rsidRPr="006F24CF">
        <w:rPr>
          <w:rFonts w:ascii="Calibri" w:hAnsi="Calibri" w:cs="Calibri"/>
        </w:rPr>
        <w:t>questo modulo verrà convalidato dal cliente a cui è stata fatta l’assistenza</w:t>
      </w:r>
    </w:p>
    <w:p w14:paraId="368BC384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attività da svolgere</w:t>
      </w:r>
      <w:r w:rsidR="006F24CF">
        <w:t xml:space="preserve">: </w:t>
      </w:r>
    </w:p>
    <w:p w14:paraId="729360C7" w14:textId="1924DF00" w:rsidR="00694135" w:rsidRDefault="006F24CF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legge la richiesta inviata dal cliente</w:t>
      </w:r>
    </w:p>
    <w:p w14:paraId="4A20DDA3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report scritti</w:t>
      </w:r>
      <w:r w:rsidR="006F24CF">
        <w:t xml:space="preserve">: </w:t>
      </w:r>
    </w:p>
    <w:p w14:paraId="1AF4A7DC" w14:textId="2AD8617E" w:rsidR="00694135" w:rsidRDefault="006F24CF" w:rsidP="006F24CF">
      <w:pPr>
        <w:pStyle w:val="Paragrafoelenco"/>
        <w:spacing w:after="160" w:line="256" w:lineRule="auto"/>
        <w:ind w:left="1080" w:firstLine="360"/>
      </w:pPr>
      <w:r w:rsidRPr="006F24CF">
        <w:rPr>
          <w:rFonts w:ascii="Calibri" w:hAnsi="Calibri" w:cs="Calibri"/>
        </w:rPr>
        <w:t>per poter vedere tutte le attività svolte</w:t>
      </w:r>
    </w:p>
    <w:p w14:paraId="5C61C081" w14:textId="77777777" w:rsidR="006F24CF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Chiusura ticket se l’attività è terminata</w:t>
      </w:r>
      <w:r w:rsidR="006F24CF">
        <w:t>:</w:t>
      </w:r>
    </w:p>
    <w:p w14:paraId="36D85640" w14:textId="77777777" w:rsidR="00694135" w:rsidRDefault="006F24CF" w:rsidP="006F24CF">
      <w:pPr>
        <w:pStyle w:val="Paragrafoelenco"/>
        <w:spacing w:after="160" w:line="256" w:lineRule="auto"/>
        <w:ind w:left="1080" w:firstLine="360"/>
      </w:pPr>
      <w:r>
        <w:t xml:space="preserve"> </w:t>
      </w:r>
      <w:r w:rsidRPr="006F24CF">
        <w:rPr>
          <w:rFonts w:ascii="Calibri" w:hAnsi="Calibri" w:cs="Calibri"/>
        </w:rPr>
        <w:t>se completato l’intervento il problema è stato risolto allora bisogna chiudere il ticket</w:t>
      </w:r>
    </w:p>
    <w:p w14:paraId="40D012BA" w14:textId="096B41B1" w:rsidR="00C85E16" w:rsidRDefault="00C85E16" w:rsidP="00C85E16">
      <w:pPr>
        <w:pStyle w:val="Paragrafoelenco"/>
        <w:spacing w:after="160" w:line="256" w:lineRule="auto"/>
        <w:ind w:left="360"/>
      </w:pPr>
    </w:p>
    <w:p w14:paraId="72C3C7CA" w14:textId="77777777" w:rsidR="00C85E16" w:rsidRDefault="00C85E16" w:rsidP="00C85E16">
      <w:pPr>
        <w:pStyle w:val="Paragrafoelenco"/>
        <w:spacing w:after="160" w:line="256" w:lineRule="auto"/>
        <w:ind w:left="360"/>
      </w:pPr>
    </w:p>
    <w:p w14:paraId="247198FD" w14:textId="454196A9" w:rsidR="00694135" w:rsidRDefault="00694135" w:rsidP="00694135">
      <w:pPr>
        <w:pStyle w:val="Paragrafoelenco"/>
        <w:numPr>
          <w:ilvl w:val="0"/>
          <w:numId w:val="44"/>
        </w:numPr>
        <w:spacing w:after="160" w:line="256" w:lineRule="auto"/>
      </w:pPr>
      <w:r>
        <w:t xml:space="preserve">Gestire le operazioni </w:t>
      </w:r>
      <w:r w:rsidR="00500DEC">
        <w:t>helpdesk</w:t>
      </w:r>
      <w:r>
        <w:t xml:space="preserve"> (dipendenti </w:t>
      </w:r>
      <w:r w:rsidR="00500DEC">
        <w:t>che gestiscono le assistenze</w:t>
      </w:r>
      <w:r>
        <w:t>):</w:t>
      </w:r>
    </w:p>
    <w:p w14:paraId="11C02D02" w14:textId="77777777" w:rsidR="00C85E16" w:rsidRPr="00C85E16" w:rsidRDefault="00694135" w:rsidP="00694135">
      <w:pPr>
        <w:pStyle w:val="Paragrafoelenco"/>
        <w:numPr>
          <w:ilvl w:val="1"/>
          <w:numId w:val="44"/>
        </w:numPr>
        <w:spacing w:after="160" w:line="256" w:lineRule="auto"/>
        <w:rPr>
          <w:rFonts w:ascii="Calibri" w:hAnsi="Calibri" w:cs="Calibri"/>
        </w:rPr>
      </w:pPr>
      <w:r>
        <w:t>Riepilogo attività svolte dai dipendenti e possibilità di filtrarle per settore specifico di competenza</w:t>
      </w:r>
      <w:r w:rsidR="00C85E16">
        <w:t xml:space="preserve">: </w:t>
      </w:r>
    </w:p>
    <w:p w14:paraId="3506DD2E" w14:textId="38470845" w:rsidR="00694135" w:rsidRPr="00C85E16" w:rsidRDefault="00500DEC" w:rsidP="00C85E16">
      <w:pPr>
        <w:pStyle w:val="Paragrafoelenco"/>
        <w:spacing w:after="160" w:line="256" w:lineRule="auto"/>
        <w:ind w:left="1080" w:firstLine="36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tutte le attività svolte dai dipendenti</w:t>
      </w:r>
    </w:p>
    <w:p w14:paraId="635FFB2F" w14:textId="019F6024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Richieste dei clienti</w:t>
      </w:r>
      <w:r w:rsidR="00C85E16">
        <w:t>:</w:t>
      </w:r>
    </w:p>
    <w:p w14:paraId="5A37FCAC" w14:textId="53470148" w:rsidR="00C85E16" w:rsidRPr="00C85E16" w:rsidRDefault="00500DEC" w:rsidP="00C85E16">
      <w:pPr>
        <w:pStyle w:val="Paragrafoelenco"/>
        <w:spacing w:after="160"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tutte le</w:t>
      </w:r>
      <w:r w:rsidR="00C85E16">
        <w:rPr>
          <w:rFonts w:ascii="Calibri" w:hAnsi="Calibri" w:cs="Calibri"/>
        </w:rPr>
        <w:t xml:space="preserve"> richieste di assistenza dei clienti</w:t>
      </w:r>
    </w:p>
    <w:p w14:paraId="7434333B" w14:textId="2578B840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>
        <w:t>Riepilogo commenti dei clienti</w:t>
      </w:r>
      <w:r w:rsidR="00C85E16">
        <w:t>:</w:t>
      </w:r>
    </w:p>
    <w:p w14:paraId="2341433F" w14:textId="01A351E2" w:rsidR="00C85E16" w:rsidRDefault="00500DEC" w:rsidP="00C85E16">
      <w:pPr>
        <w:pStyle w:val="Paragrafoelenco"/>
        <w:spacing w:after="160" w:line="256" w:lineRule="auto"/>
        <w:ind w:left="1440"/>
      </w:pPr>
      <w:r>
        <w:rPr>
          <w:rFonts w:ascii="Calibri" w:hAnsi="Calibri" w:cs="Calibri"/>
        </w:rPr>
        <w:t>l’addetto all’ helpdesk</w:t>
      </w:r>
      <w:r w:rsidR="00C85E16" w:rsidRPr="00C85E16">
        <w:rPr>
          <w:rFonts w:ascii="Calibri" w:hAnsi="Calibri" w:cs="Calibri"/>
        </w:rPr>
        <w:t xml:space="preserve"> deve poter vedere tutt</w:t>
      </w:r>
      <w:r w:rsidR="00C85E16">
        <w:rPr>
          <w:rFonts w:ascii="Calibri" w:hAnsi="Calibri" w:cs="Calibri"/>
        </w:rPr>
        <w:t>i i commenti e le valutazioni dei clienti</w:t>
      </w:r>
    </w:p>
    <w:p w14:paraId="7FB98789" w14:textId="7188FC2D" w:rsidR="00500DEC" w:rsidRDefault="00694135" w:rsidP="00500DEC">
      <w:pPr>
        <w:pStyle w:val="Paragrafoelenco"/>
        <w:numPr>
          <w:ilvl w:val="1"/>
          <w:numId w:val="44"/>
        </w:numPr>
        <w:spacing w:after="160" w:line="256" w:lineRule="auto"/>
      </w:pPr>
      <w:r>
        <w:t>Assegnazione di una attività ad un dipendente specializzato nel settore dell’intervento</w:t>
      </w:r>
      <w:r w:rsidR="00500DEC">
        <w:t>:</w:t>
      </w:r>
    </w:p>
    <w:p w14:paraId="48FAA511" w14:textId="2DBB6E6D" w:rsidR="00500DEC" w:rsidRPr="00500DEC" w:rsidRDefault="00500DEC" w:rsidP="00500DEC">
      <w:pPr>
        <w:pStyle w:val="Paragrafoelenco"/>
        <w:spacing w:after="160" w:line="256" w:lineRule="auto"/>
        <w:ind w:left="1440"/>
      </w:pPr>
      <w:r w:rsidRPr="00500DEC">
        <w:rPr>
          <w:rFonts w:ascii="Calibri" w:hAnsi="Calibri" w:cs="Calibri"/>
        </w:rPr>
        <w:t>l’addetto all’ helpdesk deve assegna</w:t>
      </w:r>
      <w:r>
        <w:rPr>
          <w:rFonts w:ascii="Calibri" w:hAnsi="Calibri" w:cs="Calibri"/>
        </w:rPr>
        <w:t>re il ticket ad un dipendente</w:t>
      </w:r>
    </w:p>
    <w:p w14:paraId="01FAD7E7" w14:textId="3C691E80" w:rsidR="00694135" w:rsidRDefault="00694135" w:rsidP="00694135">
      <w:pPr>
        <w:pStyle w:val="Paragrafoelenco"/>
        <w:numPr>
          <w:ilvl w:val="1"/>
          <w:numId w:val="44"/>
        </w:numPr>
        <w:spacing w:after="160" w:line="256" w:lineRule="auto"/>
      </w:pPr>
      <w:r w:rsidRPr="00023827">
        <w:t>Riassegna</w:t>
      </w:r>
      <w:r>
        <w:t>zione</w:t>
      </w:r>
      <w:r w:rsidRPr="00023827">
        <w:t xml:space="preserve"> </w:t>
      </w:r>
      <w:r>
        <w:t>del</w:t>
      </w:r>
      <w:r w:rsidRPr="00023827">
        <w:t xml:space="preserve">l’attività se il relativo ticket è aperto e l’ultimo intervento </w:t>
      </w:r>
      <w:r>
        <w:t>non ha risolto il problema</w:t>
      </w:r>
      <w:r w:rsidR="00500DEC">
        <w:t>:</w:t>
      </w:r>
    </w:p>
    <w:p w14:paraId="0995C53C" w14:textId="363DD8CD" w:rsidR="00500DEC" w:rsidRDefault="00500DEC" w:rsidP="00500DEC">
      <w:pPr>
        <w:pStyle w:val="Paragrafoelenco"/>
        <w:spacing w:after="160" w:line="256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l’addetto all’ helpdesk deve poter riassegnare il ticket ad un altro dipendente se necessario</w:t>
      </w:r>
    </w:p>
    <w:p w14:paraId="7DB30630" w14:textId="753422FF" w:rsidR="00500DEC" w:rsidRDefault="00500DEC" w:rsidP="00500DEC">
      <w:pPr>
        <w:spacing w:after="160" w:line="256" w:lineRule="auto"/>
        <w:ind w:left="0"/>
        <w:rPr>
          <w:rFonts w:ascii="Calibri" w:hAnsi="Calibri" w:cs="Calibri"/>
        </w:rPr>
      </w:pPr>
    </w:p>
    <w:p w14:paraId="6C2F8EE3" w14:textId="77899D36" w:rsidR="003034A7" w:rsidRDefault="003034A7" w:rsidP="00500DEC">
      <w:pPr>
        <w:spacing w:after="160" w:line="256" w:lineRule="auto"/>
        <w:ind w:left="0"/>
        <w:rPr>
          <w:rFonts w:ascii="Calibri" w:hAnsi="Calibri" w:cs="Calibri"/>
        </w:rPr>
      </w:pPr>
    </w:p>
    <w:p w14:paraId="75611F78" w14:textId="7CEB9ED0" w:rsidR="003034A7" w:rsidRDefault="008B0CE5" w:rsidP="008B0CE5">
      <w:pPr>
        <w:pStyle w:val="Numeroelenco"/>
      </w:pPr>
      <w:r>
        <w:t>Use case</w:t>
      </w:r>
    </w:p>
    <w:p w14:paraId="76389F8C" w14:textId="4A7B2EA5" w:rsidR="008B0CE5" w:rsidRDefault="008B0CE5" w:rsidP="008B0CE5">
      <w:pPr>
        <w:pStyle w:val="Numeroelenco"/>
        <w:numPr>
          <w:ilvl w:val="0"/>
          <w:numId w:val="0"/>
        </w:numPr>
        <w:ind w:left="173"/>
      </w:pPr>
      <w:r>
        <w:rPr>
          <w:noProof/>
        </w:rPr>
        <w:drawing>
          <wp:inline distT="0" distB="0" distL="0" distR="0" wp14:anchorId="16D99193" wp14:editId="49528607">
            <wp:extent cx="6184900" cy="3312543"/>
            <wp:effectExtent l="0" t="0" r="635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800" cy="331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BFCD" w14:textId="77777777" w:rsidR="00C85E16" w:rsidRPr="005B63A3" w:rsidRDefault="00C85E16" w:rsidP="005B63A3">
      <w:pPr>
        <w:pStyle w:val="Numeroelenco"/>
        <w:numPr>
          <w:ilvl w:val="0"/>
          <w:numId w:val="0"/>
        </w:numPr>
        <w:ind w:left="173" w:hanging="173"/>
        <w:rPr>
          <w:b w:val="0"/>
        </w:rPr>
      </w:pPr>
    </w:p>
    <w:p w14:paraId="323D6729" w14:textId="77777777" w:rsidR="00802F0C" w:rsidRDefault="00802F0C" w:rsidP="00802F0C">
      <w:pPr>
        <w:pStyle w:val="Numeroelenco"/>
      </w:pPr>
      <w:r>
        <w:t>Struttura del sito</w:t>
      </w:r>
    </w:p>
    <w:p w14:paraId="78AB6130" w14:textId="507C2278" w:rsidR="00802F0C" w:rsidRDefault="00EE77A0" w:rsidP="00802F0C">
      <w:pPr>
        <w:pStyle w:val="Numeroelenco"/>
        <w:numPr>
          <w:ilvl w:val="0"/>
          <w:numId w:val="0"/>
        </w:numPr>
        <w:ind w:left="17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33E103" wp14:editId="579ECBB1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772275" cy="1943100"/>
            <wp:effectExtent l="0" t="0" r="9525" b="0"/>
            <wp:wrapThrough wrapText="bothSides">
              <wp:wrapPolygon edited="0">
                <wp:start x="0" y="0"/>
                <wp:lineTo x="0" y="21388"/>
                <wp:lineTo x="21570" y="21388"/>
                <wp:lineTo x="21570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C71B6" w14:textId="4CAC092E" w:rsidR="00A3095A" w:rsidRDefault="00461EC1" w:rsidP="005F25B0">
      <w:r>
        <w:rPr>
          <w:noProof/>
        </w:rPr>
        <w:drawing>
          <wp:anchor distT="0" distB="0" distL="114300" distR="114300" simplePos="0" relativeHeight="251659264" behindDoc="0" locked="0" layoutInCell="1" allowOverlap="1" wp14:anchorId="29314B17" wp14:editId="4B380A2A">
            <wp:simplePos x="0" y="0"/>
            <wp:positionH relativeFrom="margin">
              <wp:align>center</wp:align>
            </wp:positionH>
            <wp:positionV relativeFrom="paragraph">
              <wp:posOffset>2179955</wp:posOffset>
            </wp:positionV>
            <wp:extent cx="7314620" cy="4286250"/>
            <wp:effectExtent l="0" t="0" r="635" b="0"/>
            <wp:wrapThrough wrapText="bothSides">
              <wp:wrapPolygon edited="0">
                <wp:start x="0" y="0"/>
                <wp:lineTo x="0" y="21504"/>
                <wp:lineTo x="21546" y="21504"/>
                <wp:lineTo x="21546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46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C67DA" w14:textId="77777777" w:rsidR="00D50208" w:rsidRDefault="00D50208" w:rsidP="0093616F">
      <w:pPr>
        <w:pStyle w:val="LuogoDataOra"/>
        <w:framePr w:wrap="auto" w:vAnchor="margin" w:xAlign="left" w:yAlign="inline"/>
        <w:ind w:left="0" w:firstLine="0"/>
      </w:pPr>
    </w:p>
    <w:sectPr w:rsidR="00D50208" w:rsidSect="00890EFA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CDC68" w14:textId="77777777" w:rsidR="0077481A" w:rsidRDefault="0077481A" w:rsidP="001E7D29">
      <w:pPr>
        <w:spacing w:after="0" w:line="240" w:lineRule="auto"/>
      </w:pPr>
      <w:r>
        <w:separator/>
      </w:r>
    </w:p>
  </w:endnote>
  <w:endnote w:type="continuationSeparator" w:id="0">
    <w:p w14:paraId="04A79355" w14:textId="77777777" w:rsidR="0077481A" w:rsidRDefault="0077481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573E489A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p w14:paraId="78CF8C6D" w14:textId="4FDFA2D3" w:rsidR="00E876CA" w:rsidRDefault="00D53360">
          <w:pPr>
            <w:pStyle w:val="Intestazione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 xml:space="preserve">Revisione 3 </w:t>
          </w:r>
        </w:p>
      </w:tc>
      <w:tc>
        <w:tcPr>
          <w:tcW w:w="250" w:type="pct"/>
          <w:shd w:val="clear" w:color="auto" w:fill="58B6C0" w:themeFill="accent2"/>
          <w:vAlign w:val="center"/>
        </w:tcPr>
        <w:p w14:paraId="4D4B27AF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B742898" w14:textId="77777777"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3543076D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lock w:val="sdtLocked"/>
            <w:placeholder>
              <w:docPart w:val="F4D4C172A484425F95698F5512A651A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color w:val="000000"/>
            <w:text w:multiLine="1"/>
          </w:sdtPr>
          <w:sdtEndPr/>
          <w:sdtContent>
            <w:p w14:paraId="3F91B7D8" w14:textId="116D9E22" w:rsidR="009F55D5" w:rsidRDefault="00415CA1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ddsadsad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5446A55F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780B93C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73E6B" w14:textId="77777777" w:rsidR="0077481A" w:rsidRDefault="0077481A" w:rsidP="001E7D29">
      <w:pPr>
        <w:spacing w:after="0" w:line="240" w:lineRule="auto"/>
      </w:pPr>
      <w:r>
        <w:separator/>
      </w:r>
    </w:p>
  </w:footnote>
  <w:footnote w:type="continuationSeparator" w:id="0">
    <w:p w14:paraId="407F86A5" w14:textId="77777777" w:rsidR="0077481A" w:rsidRDefault="0077481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DD8A3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22E35C8C" wp14:editId="07621E3C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D817F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B1CDFBC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2DC00A30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E35C8C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26D817F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4B1CDFBC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2DC00A30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Ouadi Marouan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A2EA030" wp14:editId="49C43AB6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10515AD4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2EA030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10515AD4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2A6CBF5B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080D39D4" wp14:editId="7E702818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2431376B" w14:textId="77777777" w:rsidTr="009F55D5">
      <w:tc>
        <w:tcPr>
          <w:tcW w:w="7183" w:type="dxa"/>
        </w:tcPr>
        <w:p w14:paraId="550FDF3F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FBF15C2" wp14:editId="50B282D3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4A071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4D3BC719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0951DED4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 Marouan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F15C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1874A071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4D3BC719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0951DED4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 Marouan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5CF4536C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0F27CDE7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6B51C033" wp14:editId="3A4765C8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869DE" wp14:editId="23A25D0A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7AC59C9A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1869DE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7AC59C9A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Calendario giornaliero" style="width:9.5pt;height:9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" o:bullet="t">
        <v:imagedata r:id="rId1" o:title="" croptop="-3260f" cropbottom="-1631f" cropleft="-3260f" cropright="-1631f"/>
      </v:shape>
    </w:pict>
  </w:numPicBullet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7580B0C"/>
    <w:multiLevelType w:val="hybridMultilevel"/>
    <w:tmpl w:val="17208F3E"/>
    <w:lvl w:ilvl="0" w:tplc="0410000F">
      <w:start w:val="1"/>
      <w:numFmt w:val="decimal"/>
      <w:lvlText w:val="%1."/>
      <w:lvlJc w:val="left"/>
      <w:pPr>
        <w:ind w:left="1613" w:hanging="360"/>
      </w:pPr>
    </w:lvl>
    <w:lvl w:ilvl="1" w:tplc="04100019" w:tentative="1">
      <w:start w:val="1"/>
      <w:numFmt w:val="lowerLetter"/>
      <w:lvlText w:val="%2."/>
      <w:lvlJc w:val="left"/>
      <w:pPr>
        <w:ind w:left="2333" w:hanging="360"/>
      </w:pPr>
    </w:lvl>
    <w:lvl w:ilvl="2" w:tplc="0410001B" w:tentative="1">
      <w:start w:val="1"/>
      <w:numFmt w:val="lowerRoman"/>
      <w:lvlText w:val="%3."/>
      <w:lvlJc w:val="right"/>
      <w:pPr>
        <w:ind w:left="3053" w:hanging="180"/>
      </w:pPr>
    </w:lvl>
    <w:lvl w:ilvl="3" w:tplc="0410000F" w:tentative="1">
      <w:start w:val="1"/>
      <w:numFmt w:val="decimal"/>
      <w:lvlText w:val="%4."/>
      <w:lvlJc w:val="left"/>
      <w:pPr>
        <w:ind w:left="3773" w:hanging="360"/>
      </w:pPr>
    </w:lvl>
    <w:lvl w:ilvl="4" w:tplc="04100019" w:tentative="1">
      <w:start w:val="1"/>
      <w:numFmt w:val="lowerLetter"/>
      <w:lvlText w:val="%5."/>
      <w:lvlJc w:val="left"/>
      <w:pPr>
        <w:ind w:left="4493" w:hanging="360"/>
      </w:pPr>
    </w:lvl>
    <w:lvl w:ilvl="5" w:tplc="0410001B" w:tentative="1">
      <w:start w:val="1"/>
      <w:numFmt w:val="lowerRoman"/>
      <w:lvlText w:val="%6."/>
      <w:lvlJc w:val="right"/>
      <w:pPr>
        <w:ind w:left="5213" w:hanging="180"/>
      </w:pPr>
    </w:lvl>
    <w:lvl w:ilvl="6" w:tplc="0410000F" w:tentative="1">
      <w:start w:val="1"/>
      <w:numFmt w:val="decimal"/>
      <w:lvlText w:val="%7."/>
      <w:lvlJc w:val="left"/>
      <w:pPr>
        <w:ind w:left="5933" w:hanging="360"/>
      </w:pPr>
    </w:lvl>
    <w:lvl w:ilvl="7" w:tplc="04100019" w:tentative="1">
      <w:start w:val="1"/>
      <w:numFmt w:val="lowerLetter"/>
      <w:lvlText w:val="%8."/>
      <w:lvlJc w:val="left"/>
      <w:pPr>
        <w:ind w:left="6653" w:hanging="360"/>
      </w:pPr>
    </w:lvl>
    <w:lvl w:ilvl="8" w:tplc="0410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207BAB"/>
    <w:multiLevelType w:val="hybridMultilevel"/>
    <w:tmpl w:val="393C316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6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F37A32"/>
    <w:multiLevelType w:val="hybridMultilevel"/>
    <w:tmpl w:val="6B088DFC"/>
    <w:lvl w:ilvl="0" w:tplc="0410000F">
      <w:start w:val="1"/>
      <w:numFmt w:val="decimal"/>
      <w:lvlText w:val="%1."/>
      <w:lvlJc w:val="left"/>
      <w:pPr>
        <w:ind w:left="893" w:hanging="360"/>
      </w:pPr>
    </w:lvl>
    <w:lvl w:ilvl="1" w:tplc="04100019" w:tentative="1">
      <w:start w:val="1"/>
      <w:numFmt w:val="lowerLetter"/>
      <w:lvlText w:val="%2."/>
      <w:lvlJc w:val="left"/>
      <w:pPr>
        <w:ind w:left="1613" w:hanging="360"/>
      </w:pPr>
    </w:lvl>
    <w:lvl w:ilvl="2" w:tplc="0410001B" w:tentative="1">
      <w:start w:val="1"/>
      <w:numFmt w:val="lowerRoman"/>
      <w:lvlText w:val="%3."/>
      <w:lvlJc w:val="right"/>
      <w:pPr>
        <w:ind w:left="2333" w:hanging="180"/>
      </w:pPr>
    </w:lvl>
    <w:lvl w:ilvl="3" w:tplc="0410000F" w:tentative="1">
      <w:start w:val="1"/>
      <w:numFmt w:val="decimal"/>
      <w:lvlText w:val="%4."/>
      <w:lvlJc w:val="left"/>
      <w:pPr>
        <w:ind w:left="3053" w:hanging="360"/>
      </w:pPr>
    </w:lvl>
    <w:lvl w:ilvl="4" w:tplc="04100019" w:tentative="1">
      <w:start w:val="1"/>
      <w:numFmt w:val="lowerLetter"/>
      <w:lvlText w:val="%5."/>
      <w:lvlJc w:val="left"/>
      <w:pPr>
        <w:ind w:left="3773" w:hanging="360"/>
      </w:pPr>
    </w:lvl>
    <w:lvl w:ilvl="5" w:tplc="0410001B" w:tentative="1">
      <w:start w:val="1"/>
      <w:numFmt w:val="lowerRoman"/>
      <w:lvlText w:val="%6."/>
      <w:lvlJc w:val="right"/>
      <w:pPr>
        <w:ind w:left="4493" w:hanging="180"/>
      </w:pPr>
    </w:lvl>
    <w:lvl w:ilvl="6" w:tplc="0410000F" w:tentative="1">
      <w:start w:val="1"/>
      <w:numFmt w:val="decimal"/>
      <w:lvlText w:val="%7."/>
      <w:lvlJc w:val="left"/>
      <w:pPr>
        <w:ind w:left="5213" w:hanging="360"/>
      </w:pPr>
    </w:lvl>
    <w:lvl w:ilvl="7" w:tplc="04100019" w:tentative="1">
      <w:start w:val="1"/>
      <w:numFmt w:val="lowerLetter"/>
      <w:lvlText w:val="%8."/>
      <w:lvlJc w:val="left"/>
      <w:pPr>
        <w:ind w:left="5933" w:hanging="360"/>
      </w:pPr>
    </w:lvl>
    <w:lvl w:ilvl="8" w:tplc="0410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7E700E0"/>
    <w:multiLevelType w:val="hybridMultilevel"/>
    <w:tmpl w:val="86C0DC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C37A4A"/>
    <w:multiLevelType w:val="hybridMultilevel"/>
    <w:tmpl w:val="6AC2074A"/>
    <w:lvl w:ilvl="0" w:tplc="0410000F">
      <w:start w:val="1"/>
      <w:numFmt w:val="decimal"/>
      <w:lvlText w:val="%1."/>
      <w:lvlJc w:val="left"/>
      <w:pPr>
        <w:ind w:left="1083" w:hanging="360"/>
      </w:pPr>
    </w:lvl>
    <w:lvl w:ilvl="1" w:tplc="04100019" w:tentative="1">
      <w:start w:val="1"/>
      <w:numFmt w:val="lowerLetter"/>
      <w:lvlText w:val="%2."/>
      <w:lvlJc w:val="left"/>
      <w:pPr>
        <w:ind w:left="1803" w:hanging="360"/>
      </w:pPr>
    </w:lvl>
    <w:lvl w:ilvl="2" w:tplc="0410001B" w:tentative="1">
      <w:start w:val="1"/>
      <w:numFmt w:val="lowerRoman"/>
      <w:lvlText w:val="%3."/>
      <w:lvlJc w:val="right"/>
      <w:pPr>
        <w:ind w:left="2523" w:hanging="180"/>
      </w:pPr>
    </w:lvl>
    <w:lvl w:ilvl="3" w:tplc="0410000F" w:tentative="1">
      <w:start w:val="1"/>
      <w:numFmt w:val="decimal"/>
      <w:lvlText w:val="%4."/>
      <w:lvlJc w:val="left"/>
      <w:pPr>
        <w:ind w:left="3243" w:hanging="360"/>
      </w:pPr>
    </w:lvl>
    <w:lvl w:ilvl="4" w:tplc="04100019" w:tentative="1">
      <w:start w:val="1"/>
      <w:numFmt w:val="lowerLetter"/>
      <w:lvlText w:val="%5."/>
      <w:lvlJc w:val="left"/>
      <w:pPr>
        <w:ind w:left="3963" w:hanging="360"/>
      </w:pPr>
    </w:lvl>
    <w:lvl w:ilvl="5" w:tplc="0410001B" w:tentative="1">
      <w:start w:val="1"/>
      <w:numFmt w:val="lowerRoman"/>
      <w:lvlText w:val="%6."/>
      <w:lvlJc w:val="right"/>
      <w:pPr>
        <w:ind w:left="4683" w:hanging="180"/>
      </w:pPr>
    </w:lvl>
    <w:lvl w:ilvl="6" w:tplc="0410000F" w:tentative="1">
      <w:start w:val="1"/>
      <w:numFmt w:val="decimal"/>
      <w:lvlText w:val="%7."/>
      <w:lvlJc w:val="left"/>
      <w:pPr>
        <w:ind w:left="5403" w:hanging="360"/>
      </w:pPr>
    </w:lvl>
    <w:lvl w:ilvl="7" w:tplc="04100019" w:tentative="1">
      <w:start w:val="1"/>
      <w:numFmt w:val="lowerLetter"/>
      <w:lvlText w:val="%8."/>
      <w:lvlJc w:val="left"/>
      <w:pPr>
        <w:ind w:left="6123" w:hanging="360"/>
      </w:pPr>
    </w:lvl>
    <w:lvl w:ilvl="8" w:tplc="0410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42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3" w15:restartNumberingAfterBreak="0">
    <w:nsid w:val="7E3E5BF5"/>
    <w:multiLevelType w:val="hybridMultilevel"/>
    <w:tmpl w:val="70026B0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9"/>
  </w:num>
  <w:num w:numId="2">
    <w:abstractNumId w:val="19"/>
  </w:num>
  <w:num w:numId="3">
    <w:abstractNumId w:val="21"/>
  </w:num>
  <w:num w:numId="4">
    <w:abstractNumId w:val="12"/>
  </w:num>
  <w:num w:numId="5">
    <w:abstractNumId w:val="4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5"/>
  </w:num>
  <w:num w:numId="26">
    <w:abstractNumId w:val="11"/>
  </w:num>
  <w:num w:numId="27">
    <w:abstractNumId w:val="24"/>
  </w:num>
  <w:num w:numId="28">
    <w:abstractNumId w:val="11"/>
  </w:num>
  <w:num w:numId="29">
    <w:abstractNumId w:val="33"/>
  </w:num>
  <w:num w:numId="30">
    <w:abstractNumId w:val="26"/>
  </w:num>
  <w:num w:numId="31">
    <w:abstractNumId w:val="44"/>
  </w:num>
  <w:num w:numId="32">
    <w:abstractNumId w:val="37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2"/>
  </w:num>
  <w:num w:numId="38">
    <w:abstractNumId w:val="27"/>
  </w:num>
  <w:num w:numId="39">
    <w:abstractNumId w:val="42"/>
  </w:num>
  <w:num w:numId="40">
    <w:abstractNumId w:val="30"/>
  </w:num>
  <w:num w:numId="41">
    <w:abstractNumId w:val="22"/>
  </w:num>
  <w:num w:numId="42">
    <w:abstractNumId w:val="31"/>
  </w:num>
  <w:num w:numId="43">
    <w:abstractNumId w:val="38"/>
  </w:num>
  <w:num w:numId="44">
    <w:abstractNumId w:val="43"/>
  </w:num>
  <w:num w:numId="45">
    <w:abstractNumId w:val="36"/>
  </w:num>
  <w:num w:numId="46">
    <w:abstractNumId w:val="41"/>
  </w:num>
  <w:num w:numId="47">
    <w:abstractNumId w:val="20"/>
  </w:num>
  <w:num w:numId="48">
    <w:abstractNumId w:val="34"/>
  </w:num>
  <w:num w:numId="49">
    <w:abstractNumId w:val="25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85AE6"/>
    <w:rsid w:val="0019152C"/>
    <w:rsid w:val="00193653"/>
    <w:rsid w:val="001A6AC0"/>
    <w:rsid w:val="001C329C"/>
    <w:rsid w:val="001E7D29"/>
    <w:rsid w:val="001F2B5D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034A7"/>
    <w:rsid w:val="0032131A"/>
    <w:rsid w:val="003248B1"/>
    <w:rsid w:val="003310BF"/>
    <w:rsid w:val="00333DF8"/>
    <w:rsid w:val="003446B5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15CA1"/>
    <w:rsid w:val="004203B0"/>
    <w:rsid w:val="004230D9"/>
    <w:rsid w:val="00440D72"/>
    <w:rsid w:val="00450670"/>
    <w:rsid w:val="00461EC1"/>
    <w:rsid w:val="004701E1"/>
    <w:rsid w:val="004724BD"/>
    <w:rsid w:val="00477352"/>
    <w:rsid w:val="00486EF7"/>
    <w:rsid w:val="00491C23"/>
    <w:rsid w:val="00493375"/>
    <w:rsid w:val="004A2B64"/>
    <w:rsid w:val="004B5C09"/>
    <w:rsid w:val="004E227E"/>
    <w:rsid w:val="004F3CA9"/>
    <w:rsid w:val="00500DD1"/>
    <w:rsid w:val="00500DEC"/>
    <w:rsid w:val="00521AE3"/>
    <w:rsid w:val="005302DF"/>
    <w:rsid w:val="00535B54"/>
    <w:rsid w:val="00554276"/>
    <w:rsid w:val="00564D17"/>
    <w:rsid w:val="00570173"/>
    <w:rsid w:val="00581B90"/>
    <w:rsid w:val="00587BF0"/>
    <w:rsid w:val="005B63A3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46B8"/>
    <w:rsid w:val="006853BC"/>
    <w:rsid w:val="00687389"/>
    <w:rsid w:val="006928C1"/>
    <w:rsid w:val="00694135"/>
    <w:rsid w:val="006C7B78"/>
    <w:rsid w:val="006D5463"/>
    <w:rsid w:val="006E015E"/>
    <w:rsid w:val="006F03D4"/>
    <w:rsid w:val="006F24CF"/>
    <w:rsid w:val="00700B1F"/>
    <w:rsid w:val="0070525C"/>
    <w:rsid w:val="007257E9"/>
    <w:rsid w:val="00740105"/>
    <w:rsid w:val="00744B1E"/>
    <w:rsid w:val="00756AD4"/>
    <w:rsid w:val="00756D9C"/>
    <w:rsid w:val="00756DF0"/>
    <w:rsid w:val="007619BD"/>
    <w:rsid w:val="00771C24"/>
    <w:rsid w:val="0077481A"/>
    <w:rsid w:val="007805F0"/>
    <w:rsid w:val="007812CC"/>
    <w:rsid w:val="00781863"/>
    <w:rsid w:val="00792701"/>
    <w:rsid w:val="007D2F43"/>
    <w:rsid w:val="007D5836"/>
    <w:rsid w:val="007F0135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B0CE5"/>
    <w:rsid w:val="008B2199"/>
    <w:rsid w:val="008D0732"/>
    <w:rsid w:val="008D43E9"/>
    <w:rsid w:val="008E3C0E"/>
    <w:rsid w:val="008E421A"/>
    <w:rsid w:val="008E476B"/>
    <w:rsid w:val="008F0F63"/>
    <w:rsid w:val="009019F3"/>
    <w:rsid w:val="00927C63"/>
    <w:rsid w:val="00932F50"/>
    <w:rsid w:val="0093616F"/>
    <w:rsid w:val="0094637B"/>
    <w:rsid w:val="00955A78"/>
    <w:rsid w:val="009728E0"/>
    <w:rsid w:val="00986C9B"/>
    <w:rsid w:val="009921B8"/>
    <w:rsid w:val="009D4984"/>
    <w:rsid w:val="009D6901"/>
    <w:rsid w:val="009F4E19"/>
    <w:rsid w:val="009F55D5"/>
    <w:rsid w:val="00A07662"/>
    <w:rsid w:val="00A1006B"/>
    <w:rsid w:val="00A21B71"/>
    <w:rsid w:val="00A25111"/>
    <w:rsid w:val="00A3095A"/>
    <w:rsid w:val="00A3439E"/>
    <w:rsid w:val="00A37F9E"/>
    <w:rsid w:val="00A40085"/>
    <w:rsid w:val="00A47DF6"/>
    <w:rsid w:val="00A60E11"/>
    <w:rsid w:val="00A63D35"/>
    <w:rsid w:val="00A821D1"/>
    <w:rsid w:val="00A9231C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601ED"/>
    <w:rsid w:val="00C85E16"/>
    <w:rsid w:val="00CE5A5C"/>
    <w:rsid w:val="00D14CC6"/>
    <w:rsid w:val="00D31AB7"/>
    <w:rsid w:val="00D50208"/>
    <w:rsid w:val="00D50D23"/>
    <w:rsid w:val="00D512BB"/>
    <w:rsid w:val="00D53360"/>
    <w:rsid w:val="00D53571"/>
    <w:rsid w:val="00DA3B1A"/>
    <w:rsid w:val="00DC6078"/>
    <w:rsid w:val="00DC79AD"/>
    <w:rsid w:val="00DD2075"/>
    <w:rsid w:val="00DF2868"/>
    <w:rsid w:val="00E557A0"/>
    <w:rsid w:val="00E876CA"/>
    <w:rsid w:val="00E907BC"/>
    <w:rsid w:val="00EE77A0"/>
    <w:rsid w:val="00EF6435"/>
    <w:rsid w:val="00F07B30"/>
    <w:rsid w:val="00F10F6B"/>
    <w:rsid w:val="00F23697"/>
    <w:rsid w:val="00F36BB7"/>
    <w:rsid w:val="00F87EAA"/>
    <w:rsid w:val="00F92B25"/>
    <w:rsid w:val="00F93D79"/>
    <w:rsid w:val="00F9597A"/>
    <w:rsid w:val="00FA1A6C"/>
    <w:rsid w:val="00FA6C75"/>
    <w:rsid w:val="00FB3809"/>
    <w:rsid w:val="00FC05DA"/>
    <w:rsid w:val="00FD6CAB"/>
    <w:rsid w:val="00FE6B6C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1AF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40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42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43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1E2E6B"/>
    <w:rsid w:val="001F4EB2"/>
    <w:rsid w:val="00336AF7"/>
    <w:rsid w:val="003949CC"/>
    <w:rsid w:val="003E1180"/>
    <w:rsid w:val="00424220"/>
    <w:rsid w:val="006C6840"/>
    <w:rsid w:val="0073137B"/>
    <w:rsid w:val="00983338"/>
    <w:rsid w:val="009D6276"/>
    <w:rsid w:val="00D1328C"/>
    <w:rsid w:val="00D662C8"/>
    <w:rsid w:val="00FD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4C172A484425F95698F5512A651A6">
    <w:name w:val="F4D4C172A484425F95698F5512A651A6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24CC42-8D6C-46E8-838F-2F62E789FD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tf23071820_win32.dotx</Template>
  <TotalTime>0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2021-02-19T14:58:00Z</dcterms:created>
  <dcterms:modified xsi:type="dcterms:W3CDTF">2021-02-24T21:51:00Z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