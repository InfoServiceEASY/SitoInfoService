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79" w:rsidRDefault="00BA443D" w:rsidP="003603AA">
      <w:pPr>
        <w:pStyle w:val="Titolo1"/>
      </w:pPr>
      <w:r>
        <w:t>Documentazione</w:t>
      </w:r>
    </w:p>
    <w:p w:rsidR="00BA443D" w:rsidRDefault="00BA443D" w:rsidP="00BA443D">
      <w:pPr>
        <w:pStyle w:val="Titolo1"/>
        <w:jc w:val="left"/>
      </w:pPr>
    </w:p>
    <w:p w:rsidR="00BA443D" w:rsidRDefault="00BA443D" w:rsidP="00BA443D">
      <w:pPr>
        <w:pStyle w:val="Numeroelenco"/>
      </w:pPr>
      <w:r>
        <w:t>Tabella dei concetti</w:t>
      </w:r>
    </w:p>
    <w:tbl>
      <w:tblPr>
        <w:tblStyle w:val="Grigliatabella"/>
        <w:tblpPr w:leftFromText="141" w:rightFromText="141" w:vertAnchor="page" w:horzAnchor="margin" w:tblpXSpec="center" w:tblpY="5041"/>
        <w:tblW w:w="0" w:type="auto"/>
        <w:tblLook w:val="04A0" w:firstRow="1" w:lastRow="0" w:firstColumn="1" w:lastColumn="0" w:noHBand="0" w:noVBand="1"/>
      </w:tblPr>
      <w:tblGrid>
        <w:gridCol w:w="2072"/>
        <w:gridCol w:w="2664"/>
        <w:gridCol w:w="2168"/>
        <w:gridCol w:w="2113"/>
      </w:tblGrid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Concetti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Descrizione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Link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Sottoinsieme di</w:t>
            </w:r>
          </w:p>
        </w:tc>
      </w:tr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Dipendente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Nome,</w:t>
            </w:r>
            <w:r>
              <w:t xml:space="preserve"> C</w:t>
            </w:r>
            <w:r w:rsidRPr="00A4691A">
              <w:t>ognome,</w:t>
            </w:r>
            <w:r>
              <w:t xml:space="preserve"> </w:t>
            </w:r>
            <w:proofErr w:type="spellStart"/>
            <w:r w:rsidRPr="00A4691A">
              <w:t>C</w:t>
            </w:r>
            <w:r>
              <w:t>odiceFiscale</w:t>
            </w:r>
            <w:proofErr w:type="spellEnd"/>
            <w:r w:rsidRPr="00A4691A">
              <w:t>,</w:t>
            </w:r>
            <w:r>
              <w:t xml:space="preserve"> C</w:t>
            </w:r>
            <w:r w:rsidRPr="00A4691A">
              <w:t>ell</w:t>
            </w:r>
            <w:r>
              <w:t>ulare</w:t>
            </w:r>
            <w:r w:rsidRPr="00A4691A">
              <w:t>,</w:t>
            </w:r>
          </w:p>
          <w:p w:rsidR="00BA443D" w:rsidRPr="00A4691A" w:rsidRDefault="00BA443D" w:rsidP="00BA443D">
            <w:pPr>
              <w:spacing w:after="160" w:line="259" w:lineRule="auto"/>
              <w:rPr>
                <w:u w:val="single"/>
              </w:rPr>
            </w:pPr>
            <w:r>
              <w:t>S</w:t>
            </w:r>
            <w:r w:rsidRPr="00A4691A">
              <w:t>tipendio,</w:t>
            </w:r>
            <w:r>
              <w:t xml:space="preserve"> </w:t>
            </w:r>
            <w:proofErr w:type="spellStart"/>
            <w:r w:rsidRPr="00A4691A">
              <w:t>LivelloContrattuale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>Ticket, Utenza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43D" w:rsidRPr="00A4691A" w:rsidRDefault="00BA443D" w:rsidP="00BA443D">
            <w:pPr>
              <w:spacing w:after="160" w:line="259" w:lineRule="auto"/>
            </w:pPr>
          </w:p>
        </w:tc>
      </w:tr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Settore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Nome, Descrizione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43D" w:rsidRPr="00A4691A" w:rsidRDefault="00BA443D" w:rsidP="00BA443D">
            <w:pPr>
              <w:spacing w:after="160" w:line="259" w:lineRule="auto"/>
            </w:pPr>
          </w:p>
        </w:tc>
      </w:tr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>C</w:t>
            </w:r>
            <w:r w:rsidRPr="00A4691A">
              <w:t>liente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Nome,</w:t>
            </w:r>
            <w:r>
              <w:t xml:space="preserve"> C</w:t>
            </w:r>
            <w:r w:rsidRPr="00A4691A">
              <w:t xml:space="preserve">ognome, </w:t>
            </w:r>
            <w:r>
              <w:t>C</w:t>
            </w:r>
            <w:r w:rsidRPr="00A4691A">
              <w:t>ell</w:t>
            </w:r>
            <w:r>
              <w:t>ulare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>U</w:t>
            </w:r>
            <w:r w:rsidRPr="00A4691A">
              <w:t>tenza,</w:t>
            </w:r>
            <w:r>
              <w:t xml:space="preserve"> Ti</w:t>
            </w:r>
            <w:r w:rsidRPr="00A4691A">
              <w:t>cket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43D" w:rsidRPr="00A4691A" w:rsidRDefault="00BA443D" w:rsidP="00BA443D">
            <w:pPr>
              <w:spacing w:after="160" w:line="259" w:lineRule="auto"/>
            </w:pPr>
          </w:p>
        </w:tc>
      </w:tr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>U</w:t>
            </w:r>
            <w:r w:rsidRPr="00A4691A">
              <w:t>tenza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7B4191" w:rsidRDefault="00BA443D" w:rsidP="00BA443D">
            <w:pPr>
              <w:spacing w:after="160" w:line="259" w:lineRule="auto"/>
              <w:rPr>
                <w:u w:val="single"/>
                <w:lang w:val="en-GB"/>
              </w:rPr>
            </w:pPr>
            <w:r w:rsidRPr="007B4191">
              <w:rPr>
                <w:lang w:val="en-GB"/>
              </w:rPr>
              <w:t xml:space="preserve">Username, Password, Email, </w:t>
            </w:r>
            <w:proofErr w:type="spellStart"/>
            <w:r w:rsidRPr="007B4191">
              <w:rPr>
                <w:lang w:val="en-GB"/>
              </w:rPr>
              <w:t>IsAdmin</w:t>
            </w:r>
            <w:proofErr w:type="spellEnd"/>
            <w:r w:rsidRPr="007B4191">
              <w:rPr>
                <w:lang w:val="en-GB"/>
              </w:rPr>
              <w:t xml:space="preserve">, </w:t>
            </w:r>
            <w:proofErr w:type="spellStart"/>
            <w:r w:rsidRPr="007B4191">
              <w:rPr>
                <w:lang w:val="en-GB"/>
              </w:rPr>
              <w:t>I</w:t>
            </w:r>
            <w:r>
              <w:rPr>
                <w:lang w:val="en-GB"/>
              </w:rPr>
              <w:t>sDipendente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>Dipendente, Cliente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43D" w:rsidRPr="00A4691A" w:rsidRDefault="00BA443D" w:rsidP="00BA443D">
            <w:pPr>
              <w:spacing w:after="160" w:line="259" w:lineRule="auto"/>
            </w:pPr>
          </w:p>
        </w:tc>
      </w:tr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proofErr w:type="spellStart"/>
            <w:r w:rsidRPr="00A4691A">
              <w:t>DataAp</w:t>
            </w:r>
            <w:r>
              <w:t>ertura</w:t>
            </w:r>
            <w:proofErr w:type="spellEnd"/>
            <w:r w:rsidRPr="00A4691A">
              <w:t>,</w:t>
            </w:r>
            <w:r>
              <w:t xml:space="preserve"> </w:t>
            </w:r>
            <w:r w:rsidRPr="00A4691A">
              <w:t xml:space="preserve">Descrizione, </w:t>
            </w:r>
            <w:proofErr w:type="spellStart"/>
            <w:r w:rsidRPr="00A4691A">
              <w:t>IsAperto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 xml:space="preserve">Dipendente, </w:t>
            </w:r>
            <w:r w:rsidRPr="00A4691A">
              <w:t>Cliente,</w:t>
            </w:r>
            <w:r>
              <w:t xml:space="preserve"> </w:t>
            </w:r>
            <w:r w:rsidRPr="00A4691A">
              <w:t>Settore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43D" w:rsidRPr="00A4691A" w:rsidRDefault="00BA443D" w:rsidP="00BA443D">
            <w:pPr>
              <w:spacing w:after="160" w:line="259" w:lineRule="auto"/>
            </w:pPr>
          </w:p>
        </w:tc>
      </w:tr>
      <w:tr w:rsidR="00BA443D" w:rsidRPr="00A4691A" w:rsidTr="00BA443D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 w:rsidRPr="00A4691A">
              <w:t xml:space="preserve">Report 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7B4191" w:rsidRDefault="00BA443D" w:rsidP="00BA443D">
            <w:pPr>
              <w:spacing w:after="160" w:line="259" w:lineRule="auto"/>
              <w:rPr>
                <w:u w:val="single"/>
              </w:rPr>
            </w:pPr>
            <w:r w:rsidRPr="00A4691A">
              <w:t>Or</w:t>
            </w:r>
            <w:r>
              <w:t>a</w:t>
            </w:r>
            <w:r w:rsidRPr="00A4691A">
              <w:t>,</w:t>
            </w:r>
            <w:r>
              <w:t xml:space="preserve"> At</w:t>
            </w:r>
            <w:r w:rsidRPr="00A4691A">
              <w:t>tività,</w:t>
            </w:r>
            <w:r>
              <w:t xml:space="preserve"> </w:t>
            </w:r>
            <w:proofErr w:type="spellStart"/>
            <w:r>
              <w:t>Is</w:t>
            </w:r>
            <w:r w:rsidRPr="00A4691A">
              <w:t>Risolto</w:t>
            </w:r>
            <w:proofErr w:type="spellEnd"/>
            <w:r>
              <w:t xml:space="preserve">, </w:t>
            </w:r>
            <w:proofErr w:type="spellStart"/>
            <w:r>
              <w:t>IsConvalidato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3D" w:rsidRPr="00A4691A" w:rsidRDefault="00BA443D" w:rsidP="00BA443D">
            <w:pPr>
              <w:spacing w:after="160" w:line="259" w:lineRule="auto"/>
            </w:pPr>
            <w:r>
              <w:t>Dipendente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43D" w:rsidRPr="00A4691A" w:rsidRDefault="00BA443D" w:rsidP="00BA443D">
            <w:pPr>
              <w:spacing w:after="160" w:line="259" w:lineRule="auto"/>
            </w:pPr>
          </w:p>
        </w:tc>
      </w:tr>
    </w:tbl>
    <w:p w:rsidR="00BA443D" w:rsidRPr="002F76DA" w:rsidRDefault="00BA443D" w:rsidP="00BA443D">
      <w:pPr>
        <w:pStyle w:val="Numeroelenco"/>
        <w:numPr>
          <w:ilvl w:val="0"/>
          <w:numId w:val="0"/>
        </w:numPr>
        <w:ind w:left="173"/>
      </w:pPr>
    </w:p>
    <w:p w:rsidR="009F55D5" w:rsidRDefault="009F55D5" w:rsidP="005F25B0"/>
    <w:p w:rsidR="00BA443D" w:rsidRDefault="00BA443D" w:rsidP="005F25B0"/>
    <w:p w:rsidR="00BA443D" w:rsidRDefault="00BA443D" w:rsidP="005F25B0"/>
    <w:p w:rsidR="00BA443D" w:rsidRDefault="00BA443D" w:rsidP="005F25B0"/>
    <w:p w:rsidR="00BA443D" w:rsidRDefault="00BA443D" w:rsidP="005F25B0"/>
    <w:p w:rsidR="00BA443D" w:rsidRDefault="00BA443D" w:rsidP="00BA443D">
      <w:pPr>
        <w:pStyle w:val="Numeroelenco"/>
      </w:pPr>
      <w:r>
        <w:lastRenderedPageBreak/>
        <w:t xml:space="preserve">Schema </w:t>
      </w:r>
      <w:proofErr w:type="spellStart"/>
      <w:r>
        <w:t>flat</w:t>
      </w:r>
      <w:proofErr w:type="spellEnd"/>
    </w:p>
    <w:p w:rsidR="00BA443D" w:rsidRDefault="00BA443D" w:rsidP="00BA443D">
      <w:r w:rsidRPr="00A4691A">
        <w:t>Dipendente (</w:t>
      </w:r>
      <w:r w:rsidRPr="00291E52">
        <w:rPr>
          <w:highlight w:val="yellow"/>
        </w:rPr>
        <w:t>Id</w:t>
      </w:r>
      <w:r w:rsidRPr="00A4691A">
        <w:t xml:space="preserve">, Nome, Cognome, </w:t>
      </w:r>
      <w:proofErr w:type="spellStart"/>
      <w:r w:rsidRPr="00A4691A">
        <w:t>CodiceFiscale</w:t>
      </w:r>
      <w:proofErr w:type="spellEnd"/>
      <w:r w:rsidRPr="00A4691A">
        <w:t>, Cellulare, S</w:t>
      </w:r>
      <w:r>
        <w:t xml:space="preserve">tipendio, </w:t>
      </w:r>
      <w:proofErr w:type="spellStart"/>
      <w:r>
        <w:t>LivelloContrattuale</w:t>
      </w:r>
      <w:proofErr w:type="spellEnd"/>
      <w:r>
        <w:t xml:space="preserve">, </w:t>
      </w:r>
      <w:proofErr w:type="spellStart"/>
      <w:r w:rsidRPr="00291E52">
        <w:rPr>
          <w:highlight w:val="darkGray"/>
        </w:rPr>
        <w:t>Fk_Utenza</w:t>
      </w:r>
      <w:proofErr w:type="spellEnd"/>
      <w:r w:rsidRPr="00A4691A">
        <w:t>)</w:t>
      </w:r>
    </w:p>
    <w:p w:rsidR="00BA443D" w:rsidRDefault="00BA443D" w:rsidP="00BA443D">
      <w:r>
        <w:t>Settore (</w:t>
      </w:r>
      <w:r w:rsidRPr="00291E52">
        <w:rPr>
          <w:highlight w:val="cyan"/>
        </w:rPr>
        <w:t>Id</w:t>
      </w:r>
      <w:r>
        <w:t>, Nome, Descrizione)</w:t>
      </w:r>
    </w:p>
    <w:p w:rsidR="00BA443D" w:rsidRDefault="00BA443D" w:rsidP="00BA443D">
      <w:r>
        <w:t>Cliente (</w:t>
      </w:r>
      <w:r w:rsidRPr="00291E52">
        <w:rPr>
          <w:highlight w:val="green"/>
        </w:rPr>
        <w:t>Id</w:t>
      </w:r>
      <w:r>
        <w:t xml:space="preserve">, Nome, Cognome, Cellulare, </w:t>
      </w:r>
      <w:proofErr w:type="spellStart"/>
      <w:r w:rsidRPr="00291E52">
        <w:rPr>
          <w:highlight w:val="darkGray"/>
        </w:rPr>
        <w:t>Fk_Utenza</w:t>
      </w:r>
      <w:proofErr w:type="spellEnd"/>
      <w:r>
        <w:t>)</w:t>
      </w:r>
    </w:p>
    <w:p w:rsidR="00BA443D" w:rsidRPr="00660B6B" w:rsidRDefault="00BA443D" w:rsidP="00BA443D">
      <w:r w:rsidRPr="00660B6B">
        <w:t>Utenza (</w:t>
      </w:r>
      <w:r w:rsidRPr="00660B6B">
        <w:rPr>
          <w:highlight w:val="darkGray"/>
        </w:rPr>
        <w:t>Id</w:t>
      </w:r>
      <w:r w:rsidRPr="00660B6B">
        <w:t xml:space="preserve">, Username, Password, Email, </w:t>
      </w:r>
      <w:proofErr w:type="spellStart"/>
      <w:r w:rsidRPr="00660B6B">
        <w:t>IsDipendente</w:t>
      </w:r>
      <w:proofErr w:type="spellEnd"/>
      <w:r w:rsidRPr="00660B6B">
        <w:t xml:space="preserve">, </w:t>
      </w:r>
      <w:proofErr w:type="spellStart"/>
      <w:r w:rsidRPr="00660B6B">
        <w:t>IsAdmin</w:t>
      </w:r>
      <w:proofErr w:type="spellEnd"/>
      <w:r w:rsidRPr="00660B6B">
        <w:t>)</w:t>
      </w:r>
    </w:p>
    <w:p w:rsidR="00BA443D" w:rsidRPr="00A4691A" w:rsidRDefault="00BA443D" w:rsidP="00BA443D">
      <w:r w:rsidRPr="00A4691A">
        <w:t xml:space="preserve">Ticket (Id, </w:t>
      </w:r>
      <w:proofErr w:type="spellStart"/>
      <w:r w:rsidRPr="00A4691A">
        <w:t>DataApertura</w:t>
      </w:r>
      <w:proofErr w:type="spellEnd"/>
      <w:r w:rsidRPr="00A4691A">
        <w:t xml:space="preserve">, Descrizione, </w:t>
      </w:r>
      <w:proofErr w:type="spellStart"/>
      <w:r w:rsidRPr="00A4691A">
        <w:t>IsAperto</w:t>
      </w:r>
      <w:proofErr w:type="spellEnd"/>
      <w:r>
        <w:t xml:space="preserve">, </w:t>
      </w:r>
      <w:proofErr w:type="spellStart"/>
      <w:r w:rsidRPr="00291E52">
        <w:rPr>
          <w:highlight w:val="green"/>
        </w:rPr>
        <w:t>Fk_Cliente</w:t>
      </w:r>
      <w:proofErr w:type="spellEnd"/>
      <w:r>
        <w:t xml:space="preserve">, </w:t>
      </w:r>
      <w:proofErr w:type="spellStart"/>
      <w:r w:rsidRPr="00291E52">
        <w:rPr>
          <w:highlight w:val="cyan"/>
        </w:rPr>
        <w:t>Fk_Settore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 w:rsidRPr="00A4691A">
        <w:t>)</w:t>
      </w:r>
    </w:p>
    <w:p w:rsidR="00BA443D" w:rsidRDefault="00BA443D" w:rsidP="00BA443D">
      <w:r>
        <w:t>Report (Id, Ora, Attività</w:t>
      </w:r>
      <w:r w:rsidRPr="00974950">
        <w:t xml:space="preserve">, </w:t>
      </w:r>
      <w:proofErr w:type="spellStart"/>
      <w:r w:rsidRPr="00974950">
        <w:t>IsRisolto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>
        <w:t xml:space="preserve">, </w:t>
      </w:r>
      <w:proofErr w:type="spellStart"/>
      <w:r>
        <w:t>IsConvalidato</w:t>
      </w:r>
      <w:proofErr w:type="spellEnd"/>
      <w:r>
        <w:t>)</w:t>
      </w:r>
    </w:p>
    <w:p w:rsidR="00BA443D" w:rsidRDefault="00BA443D" w:rsidP="00BA443D">
      <w:r>
        <w:t xml:space="preserve">Lavora (Id, </w:t>
      </w:r>
      <w:proofErr w:type="spellStart"/>
      <w:r w:rsidRPr="00291E52">
        <w:rPr>
          <w:highlight w:val="cyan"/>
        </w:rPr>
        <w:t>Fk_Settore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>
        <w:t>)</w:t>
      </w:r>
    </w:p>
    <w:p w:rsidR="00BA443D" w:rsidRDefault="00BA443D" w:rsidP="00BA443D">
      <w:pPr>
        <w:pStyle w:val="Numeroelenco"/>
      </w:pP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</w:p>
    <w:p w:rsidR="009728E0" w:rsidRDefault="00BA443D" w:rsidP="00BA443D">
      <w:pPr>
        <w:pStyle w:val="Numeroelenco"/>
        <w:numPr>
          <w:ilvl w:val="0"/>
          <w:numId w:val="0"/>
        </w:numPr>
        <w:ind w:left="173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32A7A8B7" wp14:editId="650054FC">
            <wp:simplePos x="0" y="0"/>
            <wp:positionH relativeFrom="margin">
              <wp:posOffset>0</wp:posOffset>
            </wp:positionH>
            <wp:positionV relativeFrom="paragraph">
              <wp:posOffset>332740</wp:posOffset>
            </wp:positionV>
            <wp:extent cx="611505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33" y="21551"/>
                <wp:lineTo x="2153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920" w:rsidRDefault="00AE0920" w:rsidP="001E7D29">
      <w:pPr>
        <w:spacing w:after="0" w:line="240" w:lineRule="auto"/>
      </w:pPr>
      <w:r>
        <w:separator/>
      </w:r>
    </w:p>
  </w:endnote>
  <w:endnote w:type="continuationSeparator" w:id="0">
    <w:p w:rsidR="00AE0920" w:rsidRDefault="00AE092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876CA" w:rsidRDefault="00B24139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F55D5" w:rsidRDefault="00B24139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920" w:rsidRDefault="00AE0920" w:rsidP="001E7D29">
      <w:pPr>
        <w:spacing w:after="0" w:line="240" w:lineRule="auto"/>
      </w:pPr>
      <w:r>
        <w:separator/>
      </w:r>
    </w:p>
  </w:footnote>
  <w:footnote w:type="continuationSeparator" w:id="0">
    <w:p w:rsidR="00AE0920" w:rsidRDefault="00AE092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A439C29" wp14:editId="7ECAA33D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439C2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56CE5F" wp14:editId="5537C39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6CE5F" id="Gruppo 244" o:spid="_x0000_s1027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492145D" wp14:editId="03240815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:rsidTr="009F55D5">
      <w:tc>
        <w:tcPr>
          <w:tcW w:w="7183" w:type="dxa"/>
        </w:tcPr>
        <w:p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5AF94D7" wp14:editId="5BEDC6BC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AF94D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:rsidR="005F25B0" w:rsidRPr="00A3095A" w:rsidRDefault="005F25B0" w:rsidP="009F55D5">
          <w:pPr>
            <w:pStyle w:val="LuogoDataOra"/>
            <w:framePr w:wrap="around"/>
          </w:pPr>
        </w:p>
      </w:tc>
    </w:tr>
  </w:tbl>
  <w:p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4A548FE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6019A4" id="Gruppo 22" o:spid="_x0000_s1033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0920"/>
    <w:rsid w:val="00AE1F88"/>
    <w:rsid w:val="00AE361F"/>
    <w:rsid w:val="00AE5370"/>
    <w:rsid w:val="00AF0544"/>
    <w:rsid w:val="00B24139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A443D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46C60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F1C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3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477957"/>
    <w:rsid w:val="005815DE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F7F61E75CD74CE48812513B8D06BB10">
    <w:name w:val="BF7F61E75CD74CE48812513B8D06BB10"/>
  </w:style>
  <w:style w:type="paragraph" w:customStyle="1" w:styleId="D3DF388EBDB345D4BBE44F3079649D28">
    <w:name w:val="D3DF388EBDB345D4BBE44F3079649D28"/>
  </w:style>
  <w:style w:type="paragraph" w:customStyle="1" w:styleId="EA9DC4F559024635A717D0F45780520A">
    <w:name w:val="EA9DC4F559024635A717D0F45780520A"/>
  </w:style>
  <w:style w:type="paragraph" w:customStyle="1" w:styleId="BBFF3CCD43324A3DBE4F52D5ADEDCB02">
    <w:name w:val="BBFF3CCD43324A3DBE4F52D5ADEDCB02"/>
  </w:style>
  <w:style w:type="paragraph" w:customStyle="1" w:styleId="D810D01F5572459CBE6D36E04C02ED62">
    <w:name w:val="D810D01F5572459CBE6D36E04C02ED62"/>
  </w:style>
  <w:style w:type="paragraph" w:customStyle="1" w:styleId="C9DB22B7A56748129D2A9A9453FF7359">
    <w:name w:val="C9DB22B7A56748129D2A9A9453FF7359"/>
  </w:style>
  <w:style w:type="paragraph" w:customStyle="1" w:styleId="53AFD9E493BC4752BF14782DFBE0E8BE">
    <w:name w:val="53AFD9E493BC4752BF14782DFBE0E8BE"/>
  </w:style>
  <w:style w:type="paragraph" w:customStyle="1" w:styleId="100DA444CF1B4AE9A0849B83584CBD8F">
    <w:name w:val="100DA444CF1B4AE9A0849B83584CBD8F"/>
  </w:style>
  <w:style w:type="paragraph" w:customStyle="1" w:styleId="F78B4AC0F65C420CACE9D9D4BE105D25">
    <w:name w:val="F78B4AC0F65C420CACE9D9D4BE105D25"/>
  </w:style>
  <w:style w:type="paragraph" w:customStyle="1" w:styleId="7B989AE29ED24227BD184BBC337CB987">
    <w:name w:val="7B989AE29ED24227BD184BBC337CB987"/>
  </w:style>
  <w:style w:type="paragraph" w:customStyle="1" w:styleId="591C92E59258412298D22429D14031FF">
    <w:name w:val="591C92E59258412298D22429D14031FF"/>
  </w:style>
  <w:style w:type="paragraph" w:customStyle="1" w:styleId="11C75296A1694A459B90382E0B3FA7F8">
    <w:name w:val="11C75296A1694A459B90382E0B3FA7F8"/>
  </w:style>
  <w:style w:type="paragraph" w:customStyle="1" w:styleId="E1950BE0364A47AFA1938BCAE6E548EF">
    <w:name w:val="E1950BE0364A47AFA1938BCAE6E548EF"/>
  </w:style>
  <w:style w:type="paragraph" w:customStyle="1" w:styleId="5E99B9C8A57649E78644C5D97165FF6F">
    <w:name w:val="5E99B9C8A57649E78644C5D97165FF6F"/>
  </w:style>
  <w:style w:type="paragraph" w:customStyle="1" w:styleId="7811DB8CF13C44058C1C62535511A306">
    <w:name w:val="7811DB8CF13C44058C1C62535511A306"/>
  </w:style>
  <w:style w:type="paragraph" w:customStyle="1" w:styleId="32320FB8408949A5B6F5B04FA7FA037F">
    <w:name w:val="32320FB8408949A5B6F5B04FA7FA037F"/>
  </w:style>
  <w:style w:type="paragraph" w:customStyle="1" w:styleId="5F55A450D7B747F08A558F17379AD1E2">
    <w:name w:val="5F55A450D7B747F08A558F17379AD1E2"/>
  </w:style>
  <w:style w:type="paragraph" w:customStyle="1" w:styleId="E5866DCD08454EA7B0727252CD80F1B3">
    <w:name w:val="E5866DCD08454EA7B0727252CD80F1B3"/>
  </w:style>
  <w:style w:type="paragraph" w:customStyle="1" w:styleId="FE700407122F4A4EBD9D2FBDC1B12F03">
    <w:name w:val="FE700407122F4A4EBD9D2FBDC1B12F03"/>
  </w:style>
  <w:style w:type="paragraph" w:customStyle="1" w:styleId="5E25A7E487CF4E28A88FCAFA53E0A663">
    <w:name w:val="5E25A7E487CF4E28A88FCAFA53E0A663"/>
  </w:style>
  <w:style w:type="paragraph" w:customStyle="1" w:styleId="52F631B5317F4B16B82A45A23B6ECF50">
    <w:name w:val="52F631B5317F4B16B82A45A23B6ECF50"/>
  </w:style>
  <w:style w:type="paragraph" w:customStyle="1" w:styleId="485D615DB2684F2A8B510B5C4C287A83">
    <w:name w:val="485D615DB2684F2A8B510B5C4C287A83"/>
  </w:style>
  <w:style w:type="paragraph" w:customStyle="1" w:styleId="CCE0BEDD8F9C438D8743A71FCF5DE98C">
    <w:name w:val="CCE0BEDD8F9C438D8743A71FCF5DE98C"/>
  </w:style>
  <w:style w:type="paragraph" w:customStyle="1" w:styleId="4A3C2166391E4F5E9F171E756997E276">
    <w:name w:val="4A3C2166391E4F5E9F171E756997E276"/>
  </w:style>
  <w:style w:type="paragraph" w:customStyle="1" w:styleId="032635E265D04EDAAA82EE1D34D785A2">
    <w:name w:val="032635E265D04EDAAA82EE1D34D785A2"/>
  </w:style>
  <w:style w:type="paragraph" w:customStyle="1" w:styleId="342683C95014412B9EED91BD6418F2DE">
    <w:name w:val="342683C95014412B9EED91BD6418F2DE"/>
  </w:style>
  <w:style w:type="paragraph" w:customStyle="1" w:styleId="800AAC5CD91E442696100C9D114D6D53">
    <w:name w:val="800AAC5CD91E442696100C9D114D6D53"/>
  </w:style>
  <w:style w:type="paragraph" w:customStyle="1" w:styleId="F035FCEEC7CB4276B8A791BF28C50A2C">
    <w:name w:val="F035FCEEC7CB4276B8A791BF28C50A2C"/>
  </w:style>
  <w:style w:type="paragraph" w:customStyle="1" w:styleId="5FAD193CA892404AA9F1E458C3BC7C17">
    <w:name w:val="5FAD193CA892404AA9F1E458C3BC7C17"/>
  </w:style>
  <w:style w:type="paragraph" w:customStyle="1" w:styleId="84F495755633440EB6F8D8AA90077417">
    <w:name w:val="84F495755633440EB6F8D8AA90077417"/>
  </w:style>
  <w:style w:type="paragraph" w:customStyle="1" w:styleId="1EFBDD11359E49C2B8AA26748D011144">
    <w:name w:val="1EFBDD11359E49C2B8AA26748D011144"/>
  </w:style>
  <w:style w:type="paragraph" w:customStyle="1" w:styleId="27165EEE624242EC9189F518D25251FB">
    <w:name w:val="27165EEE624242EC9189F518D25251FB"/>
  </w:style>
  <w:style w:type="paragraph" w:customStyle="1" w:styleId="770804188B4B48098B9F5D94D113A1C9">
    <w:name w:val="770804188B4B48098B9F5D94D113A1C9"/>
  </w:style>
  <w:style w:type="paragraph" w:customStyle="1" w:styleId="BA51C8EA3EF84FC5BD9F9BD6B75C7EF8">
    <w:name w:val="BA51C8EA3EF84FC5BD9F9BD6B75C7EF8"/>
  </w:style>
  <w:style w:type="paragraph" w:customStyle="1" w:styleId="1EABB1AB5C2647BDA5647B527E37D948">
    <w:name w:val="1EABB1AB5C2647BDA5647B527E37D948"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D159DE-1112-4111-A01E-E12E788F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